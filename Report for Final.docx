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1A304F" w14:textId="75C336AC" w:rsidR="00E1575F" w:rsidRDefault="00E1575F">
      <w:pPr>
        <w:pStyle w:val="NoSpacing"/>
        <w:rPr>
          <w:lang w:eastAsia="zh-CN"/>
        </w:rPr>
      </w:pPr>
      <w:r>
        <w:t>Hongwei Hu</w:t>
      </w:r>
      <w:r w:rsidR="009A3041">
        <w:rPr>
          <w:rFonts w:hint="eastAsia"/>
          <w:lang w:eastAsia="zh-CN"/>
        </w:rPr>
        <w:t xml:space="preserve"> 001677683</w:t>
      </w:r>
    </w:p>
    <w:p w14:paraId="70BC4D91" w14:textId="58EDF1D3" w:rsidR="00D071A0" w:rsidRDefault="00386AFF">
      <w:pPr>
        <w:pStyle w:val="NoSpacing"/>
        <w:rPr>
          <w:lang w:eastAsia="zh-CN"/>
        </w:rPr>
      </w:pPr>
      <w:r>
        <w:t xml:space="preserve">Class: </w:t>
      </w:r>
      <w:r w:rsidR="00345D63">
        <w:rPr>
          <w:rFonts w:hint="eastAsia"/>
          <w:lang w:eastAsia="zh-CN"/>
        </w:rPr>
        <w:t>INFO 6205</w:t>
      </w:r>
    </w:p>
    <w:p w14:paraId="02F8B215" w14:textId="6D0A5F1C" w:rsidR="00D071A0" w:rsidRDefault="00E611F8">
      <w:pPr>
        <w:pStyle w:val="NoSpacing"/>
        <w:rPr>
          <w:lang w:eastAsia="zh-CN"/>
        </w:rPr>
      </w:pPr>
      <w:r>
        <w:rPr>
          <w:rFonts w:hint="eastAsia"/>
          <w:lang w:eastAsia="zh-CN"/>
        </w:rPr>
        <w:t>Final</w:t>
      </w:r>
      <w:r w:rsidR="00386AFF">
        <w:t>:</w:t>
      </w:r>
      <w:r w:rsidR="001059CF">
        <w:rPr>
          <w:rFonts w:hint="eastAsia"/>
          <w:lang w:eastAsia="zh-CN"/>
        </w:rPr>
        <w:t xml:space="preserve"> </w:t>
      </w:r>
      <w:r w:rsidRPr="00E611F8">
        <w:rPr>
          <w:bCs/>
          <w:lang w:eastAsia="zh-CN"/>
        </w:rPr>
        <w:t>Particle swarm optimization</w:t>
      </w:r>
    </w:p>
    <w:p w14:paraId="482FCDDF" w14:textId="0DD62983" w:rsidR="00CA569E" w:rsidRDefault="00386AFF" w:rsidP="00E611F8">
      <w:pPr>
        <w:pStyle w:val="NoSpacing"/>
      </w:pPr>
      <w:r>
        <w:t xml:space="preserve">Date: </w:t>
      </w:r>
      <w:r w:rsidR="00E611F8">
        <w:rPr>
          <w:lang w:eastAsia="zh-CN"/>
        </w:rPr>
        <w:t>April</w:t>
      </w:r>
      <w:r w:rsidR="000C23CD">
        <w:t xml:space="preserve"> </w:t>
      </w:r>
      <w:r w:rsidR="00E611F8">
        <w:rPr>
          <w:lang w:eastAsia="zh-CN"/>
        </w:rPr>
        <w:t>28</w:t>
      </w:r>
      <w:r w:rsidR="00E658FD">
        <w:t>, 2017</w:t>
      </w:r>
    </w:p>
    <w:p w14:paraId="356A9D66" w14:textId="71D04F92" w:rsidR="00D34545" w:rsidRDefault="00685BE1" w:rsidP="00685BE1">
      <w:pPr>
        <w:pStyle w:val="NoSpacing"/>
      </w:pPr>
      <w:r>
        <w:t xml:space="preserve">PSO: </w:t>
      </w:r>
      <w:r w:rsidR="00D34545">
        <w:t>Travelling in America</w:t>
      </w:r>
      <w:r w:rsidR="00980723">
        <w:t xml:space="preserve"> (NP Problem</w:t>
      </w:r>
      <w:bookmarkStart w:id="0" w:name="_GoBack"/>
      <w:bookmarkEnd w:id="0"/>
      <w:r w:rsidR="00980723">
        <w:t>)</w:t>
      </w:r>
    </w:p>
    <w:p w14:paraId="3F671B71" w14:textId="417AC8A4" w:rsidR="00CF6BA1" w:rsidRDefault="00B9748B" w:rsidP="0044393F">
      <w:pPr>
        <w:pStyle w:val="ListParagraph"/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 xml:space="preserve">Problem statement: I used PSO to calculate the shortest route while </w:t>
      </w:r>
      <w:r w:rsidR="00206C7B">
        <w:rPr>
          <w:lang w:eastAsia="zh-CN"/>
        </w:rPr>
        <w:t>driving</w:t>
      </w:r>
      <w:r>
        <w:rPr>
          <w:lang w:eastAsia="zh-CN"/>
        </w:rPr>
        <w:t xml:space="preserve"> in </w:t>
      </w:r>
      <w:r w:rsidR="00CF4C53">
        <w:rPr>
          <w:lang w:eastAsia="zh-CN"/>
        </w:rPr>
        <w:t>America</w:t>
      </w:r>
      <w:r>
        <w:rPr>
          <w:lang w:eastAsia="zh-CN"/>
        </w:rPr>
        <w:t xml:space="preserve"> to visit all states</w:t>
      </w:r>
      <w:r w:rsidR="00AA0FB5">
        <w:rPr>
          <w:lang w:eastAsia="zh-CN"/>
        </w:rPr>
        <w:t xml:space="preserve"> (except </w:t>
      </w:r>
      <w:r w:rsidR="00206C7B" w:rsidRPr="00206C7B">
        <w:rPr>
          <w:lang w:eastAsia="zh-CN"/>
        </w:rPr>
        <w:t>Alaska(AK)</w:t>
      </w:r>
      <w:r w:rsidR="00206C7B">
        <w:rPr>
          <w:lang w:eastAsia="zh-CN"/>
        </w:rPr>
        <w:t xml:space="preserve"> and </w:t>
      </w:r>
      <w:r w:rsidR="00206C7B" w:rsidRPr="00206C7B">
        <w:rPr>
          <w:lang w:eastAsia="zh-CN"/>
        </w:rPr>
        <w:t>Hawaii(HI)</w:t>
      </w:r>
      <w:r w:rsidR="00AA0FB5">
        <w:rPr>
          <w:lang w:eastAsia="zh-CN"/>
        </w:rPr>
        <w:t>)</w:t>
      </w:r>
      <w:r w:rsidR="00130444">
        <w:rPr>
          <w:lang w:eastAsia="zh-CN"/>
        </w:rPr>
        <w:t>. The start point and end point are both Boston.</w:t>
      </w:r>
    </w:p>
    <w:p w14:paraId="2C95F880" w14:textId="754BB3FA" w:rsidR="000D60FA" w:rsidRDefault="000506F4" w:rsidP="0044393F">
      <w:pPr>
        <w:pStyle w:val="ListParagraph"/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Solution:</w:t>
      </w:r>
    </w:p>
    <w:p w14:paraId="12E6C2D5" w14:textId="5DBD9493" w:rsidR="001028B6" w:rsidRDefault="001028B6" w:rsidP="001028B6">
      <w:pPr>
        <w:pStyle w:val="ListParagraph"/>
        <w:numPr>
          <w:ilvl w:val="1"/>
          <w:numId w:val="29"/>
        </w:numPr>
        <w:rPr>
          <w:lang w:eastAsia="zh-CN"/>
        </w:rPr>
      </w:pPr>
      <w:r>
        <w:rPr>
          <w:lang w:eastAsia="zh-CN"/>
        </w:rPr>
        <w:t xml:space="preserve">Use </w:t>
      </w:r>
      <w:r w:rsidR="003F3DA0">
        <w:rPr>
          <w:lang w:eastAsia="zh-CN"/>
        </w:rPr>
        <w:t xml:space="preserve">one </w:t>
      </w:r>
      <w:r>
        <w:rPr>
          <w:lang w:eastAsia="zh-CN"/>
        </w:rPr>
        <w:t>particle to represent a route.</w:t>
      </w:r>
    </w:p>
    <w:p w14:paraId="21EAE81F" w14:textId="049ACB39" w:rsidR="00B23B64" w:rsidRDefault="00FF4BE1" w:rsidP="001028B6">
      <w:pPr>
        <w:pStyle w:val="ListParagraph"/>
        <w:numPr>
          <w:ilvl w:val="1"/>
          <w:numId w:val="29"/>
        </w:numPr>
        <w:rPr>
          <w:lang w:eastAsia="zh-CN"/>
        </w:rPr>
      </w:pPr>
      <w:r>
        <w:rPr>
          <w:lang w:eastAsia="zh-CN"/>
        </w:rPr>
        <w:t>Store best route of one particle in exploration as pBest.</w:t>
      </w:r>
    </w:p>
    <w:p w14:paraId="4D710A09" w14:textId="7CF18397" w:rsidR="00FF4BE1" w:rsidRDefault="00FF4BE1" w:rsidP="001028B6">
      <w:pPr>
        <w:pStyle w:val="ListParagraph"/>
        <w:numPr>
          <w:ilvl w:val="1"/>
          <w:numId w:val="29"/>
        </w:numPr>
        <w:rPr>
          <w:lang w:eastAsia="zh-CN"/>
        </w:rPr>
      </w:pPr>
      <w:r>
        <w:rPr>
          <w:lang w:eastAsia="zh-CN"/>
        </w:rPr>
        <w:t>Store best route of the whole swarm in exploration as gBest.</w:t>
      </w:r>
    </w:p>
    <w:p w14:paraId="61A1D191" w14:textId="6529DEF5" w:rsidR="00151EED" w:rsidRDefault="00151EED" w:rsidP="00151EED">
      <w:pPr>
        <w:pStyle w:val="ListParagraph"/>
        <w:numPr>
          <w:ilvl w:val="1"/>
          <w:numId w:val="29"/>
        </w:numPr>
        <w:rPr>
          <w:lang w:eastAsia="zh-CN"/>
        </w:rPr>
      </w:pPr>
      <w:r>
        <w:rPr>
          <w:lang w:eastAsia="zh-CN"/>
        </w:rPr>
        <w:t>While exploring (learning):</w:t>
      </w:r>
      <w:r w:rsidR="00CA4279">
        <w:rPr>
          <w:lang w:eastAsia="zh-CN"/>
        </w:rPr>
        <w:t xml:space="preserve"> similar to Genetic Algorithm</w:t>
      </w:r>
    </w:p>
    <w:p w14:paraId="046DBF08" w14:textId="39B16F12" w:rsidR="00151EED" w:rsidRDefault="00151EED" w:rsidP="00151EED">
      <w:pPr>
        <w:pStyle w:val="ListParagraph"/>
        <w:numPr>
          <w:ilvl w:val="2"/>
          <w:numId w:val="29"/>
        </w:numPr>
        <w:rPr>
          <w:lang w:eastAsia="zh-CN"/>
        </w:rPr>
      </w:pPr>
      <w:r>
        <w:rPr>
          <w:lang w:eastAsia="zh-CN"/>
        </w:rPr>
        <w:t>Inertia: keep (w)% of the route unchan</w:t>
      </w:r>
      <w:r w:rsidR="007764D3">
        <w:rPr>
          <w:lang w:eastAsia="zh-CN"/>
        </w:rPr>
        <w:t>ged: add self-adjustment process to decide which part to remain</w:t>
      </w:r>
      <w:r w:rsidR="00BA2C9E">
        <w:rPr>
          <w:lang w:eastAsia="zh-CN"/>
        </w:rPr>
        <w:t xml:space="preserve"> (Cognition Part 1)</w:t>
      </w:r>
      <w:r w:rsidR="007764D3">
        <w:rPr>
          <w:lang w:eastAsia="zh-CN"/>
        </w:rPr>
        <w:t>.</w:t>
      </w:r>
    </w:p>
    <w:p w14:paraId="01B0AD88" w14:textId="5834D610" w:rsidR="00151EED" w:rsidRDefault="00BA2C9E" w:rsidP="00151EED">
      <w:pPr>
        <w:pStyle w:val="ListParagraph"/>
        <w:numPr>
          <w:ilvl w:val="2"/>
          <w:numId w:val="29"/>
        </w:numPr>
        <w:rPr>
          <w:lang w:eastAsia="zh-CN"/>
        </w:rPr>
      </w:pPr>
      <w:r>
        <w:rPr>
          <w:lang w:eastAsia="zh-CN"/>
        </w:rPr>
        <w:t xml:space="preserve">Cognition Part 2: learn from its experience: learn from pBest: pick up (c1)% of pBest to substitute </w:t>
      </w:r>
      <w:r w:rsidR="003073E8">
        <w:rPr>
          <w:lang w:eastAsia="zh-CN"/>
        </w:rPr>
        <w:t>original route in same indexes.</w:t>
      </w:r>
    </w:p>
    <w:p w14:paraId="10A4F8E2" w14:textId="7C2798B6" w:rsidR="003A5BD7" w:rsidRDefault="003A5BD7" w:rsidP="00151EED">
      <w:pPr>
        <w:pStyle w:val="ListParagraph"/>
        <w:numPr>
          <w:ilvl w:val="2"/>
          <w:numId w:val="29"/>
        </w:numPr>
        <w:rPr>
          <w:lang w:eastAsia="zh-CN"/>
        </w:rPr>
      </w:pPr>
      <w:r>
        <w:rPr>
          <w:lang w:eastAsia="zh-CN"/>
        </w:rPr>
        <w:t xml:space="preserve">Social: </w:t>
      </w:r>
      <w:r w:rsidR="005577CB">
        <w:rPr>
          <w:lang w:eastAsia="zh-CN"/>
        </w:rPr>
        <w:t>learn from social experience: learn from gBest: pick up (c2)% of gBest to substitute original route in same indexes.</w:t>
      </w:r>
    </w:p>
    <w:p w14:paraId="49720FD4" w14:textId="7C458EB5" w:rsidR="00C72A23" w:rsidRDefault="009D1C0A" w:rsidP="0044393F">
      <w:pPr>
        <w:pStyle w:val="ListParagraph"/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Methodology:</w:t>
      </w:r>
    </w:p>
    <w:p w14:paraId="1C71A218" w14:textId="5D4A17DD" w:rsidR="00C23269" w:rsidRDefault="008E4BC1" w:rsidP="00C23269">
      <w:pPr>
        <w:pStyle w:val="ListParagraph"/>
        <w:numPr>
          <w:ilvl w:val="1"/>
          <w:numId w:val="29"/>
        </w:numPr>
        <w:rPr>
          <w:lang w:eastAsia="zh-CN"/>
        </w:rPr>
      </w:pPr>
      <w:r>
        <w:rPr>
          <w:lang w:eastAsia="zh-CN"/>
        </w:rPr>
        <w:t>State</w:t>
      </w:r>
      <w:r w:rsidR="0007788B">
        <w:rPr>
          <w:lang w:eastAsia="zh-CN"/>
        </w:rPr>
        <w:t xml:space="preserve"> information: U</w:t>
      </w:r>
      <w:r w:rsidR="00C23269">
        <w:rPr>
          <w:lang w:eastAsia="zh-CN"/>
        </w:rPr>
        <w:t>se the</w:t>
      </w:r>
      <w:r w:rsidR="00A030D9">
        <w:rPr>
          <w:lang w:eastAsia="zh-CN"/>
        </w:rPr>
        <w:t xml:space="preserve"> coordinates</w:t>
      </w:r>
      <w:r w:rsidR="00C23269">
        <w:rPr>
          <w:lang w:eastAsia="zh-CN"/>
        </w:rPr>
        <w:t xml:space="preserve"> of the capital cities to represent states</w:t>
      </w:r>
      <w:r w:rsidR="00913CB8">
        <w:rPr>
          <w:lang w:eastAsia="zh-CN"/>
        </w:rPr>
        <w:t>.</w:t>
      </w:r>
    </w:p>
    <w:p w14:paraId="1380C0C0" w14:textId="509EAE3F" w:rsidR="009D1C0A" w:rsidRDefault="009D1C0A" w:rsidP="009D1C0A">
      <w:pPr>
        <w:pStyle w:val="ListParagraph"/>
        <w:numPr>
          <w:ilvl w:val="1"/>
          <w:numId w:val="29"/>
        </w:numPr>
        <w:rPr>
          <w:lang w:eastAsia="zh-CN"/>
        </w:rPr>
      </w:pPr>
      <w:r>
        <w:rPr>
          <w:lang w:eastAsia="zh-CN"/>
        </w:rPr>
        <w:t>Create class</w:t>
      </w:r>
      <w:r w:rsidR="00B50290">
        <w:rPr>
          <w:lang w:eastAsia="zh-CN"/>
        </w:rPr>
        <w:t>es</w:t>
      </w:r>
      <w:r>
        <w:rPr>
          <w:lang w:eastAsia="zh-CN"/>
        </w:rPr>
        <w:t xml:space="preserve"> for </w:t>
      </w:r>
      <w:r w:rsidR="00205088">
        <w:rPr>
          <w:lang w:eastAsia="zh-CN"/>
        </w:rPr>
        <w:t>Object</w:t>
      </w:r>
      <w:r w:rsidR="00B50290">
        <w:rPr>
          <w:lang w:eastAsia="zh-CN"/>
        </w:rPr>
        <w:t>s</w:t>
      </w:r>
      <w:r w:rsidR="00205088">
        <w:rPr>
          <w:lang w:eastAsia="zh-CN"/>
        </w:rPr>
        <w:t>:</w:t>
      </w:r>
    </w:p>
    <w:p w14:paraId="0F36FD94" w14:textId="70746DD7" w:rsidR="00A77E49" w:rsidRDefault="0041334B" w:rsidP="00A77E49">
      <w:pPr>
        <w:pStyle w:val="ListParagraph"/>
        <w:numPr>
          <w:ilvl w:val="2"/>
          <w:numId w:val="29"/>
        </w:numPr>
        <w:rPr>
          <w:lang w:eastAsia="zh-CN"/>
        </w:rPr>
      </w:pPr>
      <w:r>
        <w:rPr>
          <w:lang w:eastAsia="zh-CN"/>
        </w:rPr>
        <w:t xml:space="preserve">Package: </w:t>
      </w:r>
      <w:r w:rsidR="00A77E49">
        <w:rPr>
          <w:lang w:eastAsia="zh-CN"/>
        </w:rPr>
        <w:t>pso.basic:</w:t>
      </w:r>
    </w:p>
    <w:p w14:paraId="421A99B7" w14:textId="77777777" w:rsidR="00B81A72" w:rsidRDefault="00DC715D" w:rsidP="00A77E49">
      <w:pPr>
        <w:pStyle w:val="ListParagraph"/>
        <w:numPr>
          <w:ilvl w:val="3"/>
          <w:numId w:val="29"/>
        </w:numPr>
        <w:rPr>
          <w:lang w:eastAsia="zh-CN"/>
        </w:rPr>
      </w:pPr>
      <w:r>
        <w:rPr>
          <w:lang w:eastAsia="zh-CN"/>
        </w:rPr>
        <w:lastRenderedPageBreak/>
        <w:t>City:</w:t>
      </w:r>
    </w:p>
    <w:p w14:paraId="7A5297E2" w14:textId="2B77F878" w:rsidR="00B81A72" w:rsidRDefault="003E4500" w:rsidP="00B81A72">
      <w:pPr>
        <w:pStyle w:val="ListParagraph"/>
        <w:numPr>
          <w:ilvl w:val="4"/>
          <w:numId w:val="29"/>
        </w:numPr>
        <w:rPr>
          <w:lang w:eastAsia="zh-CN"/>
        </w:rPr>
      </w:pPr>
      <w:r>
        <w:rPr>
          <w:lang w:eastAsia="zh-CN"/>
        </w:rPr>
        <w:t>S</w:t>
      </w:r>
      <w:r w:rsidR="00130444">
        <w:rPr>
          <w:lang w:eastAsia="zh-CN"/>
        </w:rPr>
        <w:t>tore</w:t>
      </w:r>
      <w:r w:rsidR="006626A6">
        <w:rPr>
          <w:lang w:eastAsia="zh-CN"/>
        </w:rPr>
        <w:t>s</w:t>
      </w:r>
      <w:r w:rsidR="00130444">
        <w:rPr>
          <w:lang w:eastAsia="zh-CN"/>
        </w:rPr>
        <w:t xml:space="preserve"> all information for a city</w:t>
      </w:r>
      <w:r w:rsidR="009D5F68">
        <w:rPr>
          <w:lang w:eastAsia="zh-CN"/>
        </w:rPr>
        <w:t xml:space="preserve"> (name, state, longitude, latitude, etc.)</w:t>
      </w:r>
    </w:p>
    <w:p w14:paraId="285F4436" w14:textId="3FDA5F4E" w:rsidR="00205088" w:rsidRDefault="003E4500" w:rsidP="00B81A72">
      <w:pPr>
        <w:pStyle w:val="ListParagraph"/>
        <w:numPr>
          <w:ilvl w:val="4"/>
          <w:numId w:val="29"/>
        </w:numPr>
        <w:rPr>
          <w:lang w:eastAsia="zh-CN"/>
        </w:rPr>
      </w:pPr>
      <w:r>
        <w:rPr>
          <w:lang w:eastAsia="zh-CN"/>
        </w:rPr>
        <w:t>S</w:t>
      </w:r>
      <w:r w:rsidR="006626A6">
        <w:rPr>
          <w:lang w:eastAsia="zh-CN"/>
        </w:rPr>
        <w:t>tores the distance</w:t>
      </w:r>
      <w:r w:rsidR="000E4B25">
        <w:rPr>
          <w:lang w:eastAsia="zh-CN"/>
        </w:rPr>
        <w:t>s</w:t>
      </w:r>
      <w:r w:rsidR="006626A6">
        <w:rPr>
          <w:lang w:eastAsia="zh-CN"/>
        </w:rPr>
        <w:t xml:space="preserve"> from this city to all other cities.</w:t>
      </w:r>
    </w:p>
    <w:p w14:paraId="221C1580" w14:textId="77777777" w:rsidR="0015192E" w:rsidRDefault="00C65B23" w:rsidP="00A77E49">
      <w:pPr>
        <w:pStyle w:val="ListParagraph"/>
        <w:numPr>
          <w:ilvl w:val="3"/>
          <w:numId w:val="29"/>
        </w:numPr>
        <w:rPr>
          <w:lang w:eastAsia="zh-CN"/>
        </w:rPr>
      </w:pPr>
      <w:r>
        <w:rPr>
          <w:lang w:eastAsia="zh-CN"/>
        </w:rPr>
        <w:t>Cities</w:t>
      </w:r>
      <w:r w:rsidR="00542E17">
        <w:rPr>
          <w:lang w:eastAsia="zh-CN"/>
        </w:rPr>
        <w:t xml:space="preserve">: </w:t>
      </w:r>
    </w:p>
    <w:p w14:paraId="2039A6BF" w14:textId="51C6B7E4" w:rsidR="00145DC0" w:rsidRDefault="003E4500" w:rsidP="0015192E">
      <w:pPr>
        <w:pStyle w:val="ListParagraph"/>
        <w:numPr>
          <w:ilvl w:val="4"/>
          <w:numId w:val="29"/>
        </w:numPr>
        <w:rPr>
          <w:lang w:eastAsia="zh-CN"/>
        </w:rPr>
      </w:pPr>
      <w:r>
        <w:rPr>
          <w:lang w:eastAsia="zh-CN"/>
        </w:rPr>
        <w:t>S</w:t>
      </w:r>
      <w:r w:rsidR="00100866">
        <w:rPr>
          <w:lang w:eastAsia="zh-CN"/>
        </w:rPr>
        <w:t xml:space="preserve">tores all </w:t>
      </w:r>
      <w:r w:rsidR="001108CA">
        <w:rPr>
          <w:lang w:eastAsia="zh-CN"/>
        </w:rPr>
        <w:t>City objects</w:t>
      </w:r>
      <w:r w:rsidR="00100866">
        <w:rPr>
          <w:lang w:eastAsia="zh-CN"/>
        </w:rPr>
        <w:t xml:space="preserve"> in an Array: the index0 is for both the start point and end point</w:t>
      </w:r>
      <w:r w:rsidR="003A2C2C">
        <w:rPr>
          <w:lang w:eastAsia="zh-CN"/>
        </w:rPr>
        <w:t xml:space="preserve"> of the travel</w:t>
      </w:r>
      <w:r w:rsidR="003B230C">
        <w:rPr>
          <w:lang w:eastAsia="zh-CN"/>
        </w:rPr>
        <w:t>:</w:t>
      </w:r>
    </w:p>
    <w:p w14:paraId="6089792E" w14:textId="6AEA9E29" w:rsidR="0015192E" w:rsidRDefault="003E4500" w:rsidP="0015192E">
      <w:pPr>
        <w:pStyle w:val="ListParagraph"/>
        <w:numPr>
          <w:ilvl w:val="4"/>
          <w:numId w:val="29"/>
        </w:numPr>
        <w:rPr>
          <w:lang w:eastAsia="zh-CN"/>
        </w:rPr>
      </w:pPr>
      <w:r>
        <w:rPr>
          <w:lang w:eastAsia="zh-CN"/>
        </w:rPr>
        <w:t>U</w:t>
      </w:r>
      <w:r w:rsidR="0015192E">
        <w:rPr>
          <w:lang w:eastAsia="zh-CN"/>
        </w:rPr>
        <w:t>pdates distances between any two cities.</w:t>
      </w:r>
    </w:p>
    <w:p w14:paraId="261FE17D" w14:textId="091651E6" w:rsidR="00387328" w:rsidRDefault="008D658D" w:rsidP="00387328">
      <w:pPr>
        <w:pStyle w:val="ListParagraph"/>
        <w:numPr>
          <w:ilvl w:val="3"/>
          <w:numId w:val="29"/>
        </w:numPr>
        <w:rPr>
          <w:lang w:eastAsia="zh-CN"/>
        </w:rPr>
      </w:pPr>
      <w:r>
        <w:rPr>
          <w:lang w:eastAsia="zh-CN"/>
        </w:rPr>
        <w:t>Route:</w:t>
      </w:r>
    </w:p>
    <w:p w14:paraId="198E7474" w14:textId="47CDE9FA" w:rsidR="008D658D" w:rsidRDefault="003E4500" w:rsidP="003E4500">
      <w:pPr>
        <w:pStyle w:val="ListParagraph"/>
        <w:numPr>
          <w:ilvl w:val="4"/>
          <w:numId w:val="29"/>
        </w:numPr>
        <w:rPr>
          <w:lang w:eastAsia="zh-CN"/>
        </w:rPr>
      </w:pPr>
      <w:r>
        <w:rPr>
          <w:lang w:eastAsia="zh-CN"/>
        </w:rPr>
        <w:t>Randomly generates a route</w:t>
      </w:r>
      <w:r w:rsidR="003F7699">
        <w:rPr>
          <w:lang w:eastAsia="zh-CN"/>
        </w:rPr>
        <w:t>: start</w:t>
      </w:r>
      <w:r w:rsidR="002F0CC3">
        <w:rPr>
          <w:lang w:eastAsia="zh-CN"/>
        </w:rPr>
        <w:t xml:space="preserve"> and end points are both Boston: stores </w:t>
      </w:r>
      <w:r w:rsidR="005C7896">
        <w:rPr>
          <w:lang w:eastAsia="zh-CN"/>
        </w:rPr>
        <w:t xml:space="preserve">all </w:t>
      </w:r>
      <w:r w:rsidR="002F0CC3">
        <w:rPr>
          <w:lang w:eastAsia="zh-CN"/>
        </w:rPr>
        <w:t>cities</w:t>
      </w:r>
      <w:r w:rsidR="005C7896">
        <w:rPr>
          <w:lang w:eastAsia="zh-CN"/>
        </w:rPr>
        <w:t xml:space="preserve"> (not include Boston)</w:t>
      </w:r>
      <w:r w:rsidR="002F0CC3">
        <w:rPr>
          <w:lang w:eastAsia="zh-CN"/>
        </w:rPr>
        <w:t xml:space="preserve"> in the route to an ArrayList</w:t>
      </w:r>
      <w:r w:rsidR="006E062B">
        <w:rPr>
          <w:lang w:eastAsia="zh-CN"/>
        </w:rPr>
        <w:t>.</w:t>
      </w:r>
    </w:p>
    <w:p w14:paraId="1E4FF9F6" w14:textId="532A0D23" w:rsidR="003F7699" w:rsidRDefault="00CC1874" w:rsidP="003E4500">
      <w:pPr>
        <w:pStyle w:val="ListParagraph"/>
        <w:numPr>
          <w:ilvl w:val="4"/>
          <w:numId w:val="29"/>
        </w:numPr>
        <w:rPr>
          <w:lang w:eastAsia="zh-CN"/>
        </w:rPr>
      </w:pPr>
      <w:r>
        <w:rPr>
          <w:lang w:eastAsia="zh-CN"/>
        </w:rPr>
        <w:t xml:space="preserve">Calculates the total distance </w:t>
      </w:r>
      <w:r w:rsidR="00A54D14">
        <w:rPr>
          <w:lang w:eastAsia="zh-CN"/>
        </w:rPr>
        <w:t xml:space="preserve">of current route: stores in </w:t>
      </w:r>
      <w:r w:rsidR="00F75780">
        <w:rPr>
          <w:lang w:eastAsia="zh-CN"/>
        </w:rPr>
        <w:t>totalDistance</w:t>
      </w:r>
      <w:r w:rsidR="00BA2403">
        <w:rPr>
          <w:lang w:eastAsia="zh-CN"/>
        </w:rPr>
        <w:t>.</w:t>
      </w:r>
    </w:p>
    <w:p w14:paraId="60B982C2" w14:textId="18AAB68D" w:rsidR="00E507AB" w:rsidRDefault="008C74B9" w:rsidP="00EE01E0">
      <w:pPr>
        <w:pStyle w:val="ListParagraph"/>
        <w:numPr>
          <w:ilvl w:val="4"/>
          <w:numId w:val="29"/>
        </w:numPr>
        <w:rPr>
          <w:lang w:eastAsia="zh-CN"/>
        </w:rPr>
      </w:pPr>
      <w:r>
        <w:rPr>
          <w:lang w:eastAsia="zh-CN"/>
        </w:rPr>
        <w:t>Supports calculating</w:t>
      </w:r>
      <w:r w:rsidR="00BA2403">
        <w:rPr>
          <w:lang w:eastAsia="zh-CN"/>
        </w:rPr>
        <w:t xml:space="preserve"> </w:t>
      </w:r>
      <w:r w:rsidR="004B68C9">
        <w:rPr>
          <w:lang w:eastAsia="zh-CN"/>
        </w:rPr>
        <w:t>distance</w:t>
      </w:r>
      <w:r w:rsidR="00BA2403">
        <w:rPr>
          <w:lang w:eastAsia="zh-CN"/>
        </w:rPr>
        <w:t xml:space="preserve"> between any two cities in a route.</w:t>
      </w:r>
    </w:p>
    <w:p w14:paraId="682A09C6" w14:textId="5636A8BD" w:rsidR="00EE01E0" w:rsidRDefault="00EE01E0" w:rsidP="00EE01E0">
      <w:pPr>
        <w:pStyle w:val="ListParagraph"/>
        <w:numPr>
          <w:ilvl w:val="2"/>
          <w:numId w:val="29"/>
        </w:numPr>
        <w:rPr>
          <w:lang w:eastAsia="zh-CN"/>
        </w:rPr>
      </w:pPr>
      <w:r>
        <w:rPr>
          <w:lang w:eastAsia="zh-CN"/>
        </w:rPr>
        <w:t>Package pso.core:</w:t>
      </w:r>
    </w:p>
    <w:p w14:paraId="2FC5E6DE" w14:textId="09C60E8E" w:rsidR="00EE01E0" w:rsidRDefault="00E72AEE" w:rsidP="00EE01E0">
      <w:pPr>
        <w:pStyle w:val="ListParagraph"/>
        <w:numPr>
          <w:ilvl w:val="3"/>
          <w:numId w:val="29"/>
        </w:numPr>
        <w:rPr>
          <w:lang w:eastAsia="zh-CN"/>
        </w:rPr>
      </w:pPr>
      <w:r>
        <w:rPr>
          <w:lang w:eastAsia="zh-CN"/>
        </w:rPr>
        <w:t xml:space="preserve">Particle: </w:t>
      </w:r>
    </w:p>
    <w:p w14:paraId="2FCDEB3B" w14:textId="416836CC" w:rsidR="00E72AEE" w:rsidRDefault="00E72AEE" w:rsidP="00E72AEE">
      <w:pPr>
        <w:pStyle w:val="ListParagraph"/>
        <w:numPr>
          <w:ilvl w:val="4"/>
          <w:numId w:val="29"/>
        </w:numPr>
        <w:rPr>
          <w:lang w:eastAsia="zh-CN"/>
        </w:rPr>
      </w:pPr>
      <w:r>
        <w:rPr>
          <w:lang w:eastAsia="zh-CN"/>
        </w:rPr>
        <w:t>Extends Route: add a new attribute: pBest to store the best route</w:t>
      </w:r>
      <w:r w:rsidR="00202984">
        <w:rPr>
          <w:lang w:eastAsia="zh-CN"/>
        </w:rPr>
        <w:t xml:space="preserve"> of this P</w:t>
      </w:r>
      <w:r w:rsidR="00A60ECB">
        <w:rPr>
          <w:lang w:eastAsia="zh-CN"/>
        </w:rPr>
        <w:t>article</w:t>
      </w:r>
      <w:r>
        <w:rPr>
          <w:lang w:eastAsia="zh-CN"/>
        </w:rPr>
        <w:t xml:space="preserve"> in exploration.</w:t>
      </w:r>
    </w:p>
    <w:p w14:paraId="77BC0F4E" w14:textId="5370BE68" w:rsidR="006F14E3" w:rsidRDefault="00416C4D" w:rsidP="00E72AEE">
      <w:pPr>
        <w:pStyle w:val="ListParagraph"/>
        <w:numPr>
          <w:ilvl w:val="4"/>
          <w:numId w:val="29"/>
        </w:numPr>
        <w:rPr>
          <w:lang w:eastAsia="zh-CN"/>
        </w:rPr>
      </w:pPr>
      <w:r>
        <w:rPr>
          <w:lang w:eastAsia="zh-CN"/>
        </w:rPr>
        <w:t>Supports exploring (explore())</w:t>
      </w:r>
      <w:r w:rsidR="00554A2A">
        <w:rPr>
          <w:lang w:eastAsia="zh-CN"/>
        </w:rPr>
        <w:t xml:space="preserve"> </w:t>
      </w:r>
      <w:r w:rsidR="00162B01">
        <w:rPr>
          <w:lang w:eastAsia="zh-CN"/>
        </w:rPr>
        <w:t>to find the shortest route:</w:t>
      </w:r>
    </w:p>
    <w:p w14:paraId="5B151919" w14:textId="41FB653C" w:rsidR="00162B01" w:rsidRDefault="00F16284" w:rsidP="00162B01">
      <w:pPr>
        <w:pStyle w:val="ListParagraph"/>
        <w:numPr>
          <w:ilvl w:val="5"/>
          <w:numId w:val="29"/>
        </w:numPr>
        <w:rPr>
          <w:lang w:eastAsia="zh-CN"/>
        </w:rPr>
      </w:pPr>
      <w:r>
        <w:rPr>
          <w:lang w:eastAsia="zh-CN"/>
        </w:rPr>
        <w:t>learnFromSelf(</w:t>
      </w:r>
      <w:r w:rsidR="00C505C0">
        <w:rPr>
          <w:lang w:eastAsia="zh-CN"/>
        </w:rPr>
        <w:t>w</w:t>
      </w:r>
      <w:r>
        <w:rPr>
          <w:lang w:eastAsia="zh-CN"/>
        </w:rPr>
        <w:t>)</w:t>
      </w:r>
    </w:p>
    <w:p w14:paraId="3CC91333" w14:textId="222ABD2E" w:rsidR="00F16284" w:rsidRDefault="00F16284" w:rsidP="00162B01">
      <w:pPr>
        <w:pStyle w:val="ListParagraph"/>
        <w:numPr>
          <w:ilvl w:val="5"/>
          <w:numId w:val="29"/>
        </w:numPr>
        <w:rPr>
          <w:lang w:eastAsia="zh-CN"/>
        </w:rPr>
      </w:pPr>
      <w:r>
        <w:rPr>
          <w:lang w:eastAsia="zh-CN"/>
        </w:rPr>
        <w:t>learnFrom</w:t>
      </w:r>
      <w:r w:rsidR="0006495C">
        <w:rPr>
          <w:lang w:eastAsia="zh-CN"/>
        </w:rPr>
        <w:t>Experience(</w:t>
      </w:r>
      <w:r w:rsidR="00E90C72">
        <w:rPr>
          <w:lang w:eastAsia="zh-CN"/>
        </w:rPr>
        <w:t xml:space="preserve">pBest, </w:t>
      </w:r>
      <w:r w:rsidR="00C505C0">
        <w:rPr>
          <w:lang w:eastAsia="zh-CN"/>
        </w:rPr>
        <w:t>c1</w:t>
      </w:r>
      <w:r w:rsidR="0006495C">
        <w:rPr>
          <w:lang w:eastAsia="zh-CN"/>
        </w:rPr>
        <w:t>)</w:t>
      </w:r>
    </w:p>
    <w:p w14:paraId="71EA0953" w14:textId="30E3E144" w:rsidR="009B5FDA" w:rsidRDefault="0006495C" w:rsidP="009B5FDA">
      <w:pPr>
        <w:pStyle w:val="ListParagraph"/>
        <w:numPr>
          <w:ilvl w:val="5"/>
          <w:numId w:val="29"/>
        </w:numPr>
        <w:rPr>
          <w:lang w:eastAsia="zh-CN"/>
        </w:rPr>
      </w:pPr>
      <w:r>
        <w:rPr>
          <w:lang w:eastAsia="zh-CN"/>
        </w:rPr>
        <w:lastRenderedPageBreak/>
        <w:t>learnFromSocial(</w:t>
      </w:r>
      <w:r w:rsidR="00E90C72">
        <w:rPr>
          <w:lang w:eastAsia="zh-CN"/>
        </w:rPr>
        <w:t xml:space="preserve">gBest, </w:t>
      </w:r>
      <w:r w:rsidR="00C505C0">
        <w:rPr>
          <w:lang w:eastAsia="zh-CN"/>
        </w:rPr>
        <w:t>c2</w:t>
      </w:r>
      <w:r>
        <w:rPr>
          <w:lang w:eastAsia="zh-CN"/>
        </w:rPr>
        <w:t>)</w:t>
      </w:r>
    </w:p>
    <w:p w14:paraId="3145BD5A" w14:textId="0C3C96E2" w:rsidR="009B5FDA" w:rsidRDefault="009B5FDA" w:rsidP="009B5FDA">
      <w:pPr>
        <w:pStyle w:val="ListParagraph"/>
        <w:numPr>
          <w:ilvl w:val="3"/>
          <w:numId w:val="29"/>
        </w:numPr>
        <w:rPr>
          <w:lang w:eastAsia="zh-CN"/>
        </w:rPr>
      </w:pPr>
      <w:r>
        <w:rPr>
          <w:lang w:eastAsia="zh-CN"/>
        </w:rPr>
        <w:t>Swarm:</w:t>
      </w:r>
    </w:p>
    <w:p w14:paraId="5B7E02C1" w14:textId="09297161" w:rsidR="009B5FDA" w:rsidRDefault="00716598" w:rsidP="009B5FDA">
      <w:pPr>
        <w:pStyle w:val="ListParagraph"/>
        <w:numPr>
          <w:ilvl w:val="4"/>
          <w:numId w:val="29"/>
        </w:numPr>
        <w:rPr>
          <w:lang w:eastAsia="zh-CN"/>
        </w:rPr>
      </w:pPr>
      <w:r>
        <w:rPr>
          <w:lang w:eastAsia="zh-CN"/>
        </w:rPr>
        <w:t>Stores All Particles in an ArrayList</w:t>
      </w:r>
      <w:r w:rsidR="00B85AE1">
        <w:rPr>
          <w:lang w:eastAsia="zh-CN"/>
        </w:rPr>
        <w:t>.</w:t>
      </w:r>
    </w:p>
    <w:p w14:paraId="24CDE07A" w14:textId="5BC305EB" w:rsidR="00B85AE1" w:rsidRDefault="00B85AE1" w:rsidP="009B5FDA">
      <w:pPr>
        <w:pStyle w:val="ListParagraph"/>
        <w:numPr>
          <w:ilvl w:val="4"/>
          <w:numId w:val="29"/>
        </w:numPr>
        <w:rPr>
          <w:lang w:eastAsia="zh-CN"/>
        </w:rPr>
      </w:pPr>
      <w:r>
        <w:rPr>
          <w:lang w:eastAsia="zh-CN"/>
        </w:rPr>
        <w:t>Add gBest to store the best route of the whole swarm in exploration.</w:t>
      </w:r>
    </w:p>
    <w:p w14:paraId="381B06A6" w14:textId="7FDADCE7" w:rsidR="00455A49" w:rsidRDefault="00455A49" w:rsidP="009B5FDA">
      <w:pPr>
        <w:pStyle w:val="ListParagraph"/>
        <w:numPr>
          <w:ilvl w:val="4"/>
          <w:numId w:val="29"/>
        </w:numPr>
        <w:rPr>
          <w:lang w:eastAsia="zh-CN"/>
        </w:rPr>
      </w:pPr>
      <w:r>
        <w:rPr>
          <w:lang w:eastAsia="zh-CN"/>
        </w:rPr>
        <w:t>Parallel explore for each Particle</w:t>
      </w:r>
    </w:p>
    <w:p w14:paraId="31FC84CA" w14:textId="679D3AD5" w:rsidR="005D25DC" w:rsidRDefault="005D25DC" w:rsidP="005D25DC">
      <w:pPr>
        <w:pStyle w:val="ListParagraph"/>
        <w:numPr>
          <w:ilvl w:val="1"/>
          <w:numId w:val="29"/>
        </w:numPr>
        <w:rPr>
          <w:lang w:eastAsia="zh-CN"/>
        </w:rPr>
      </w:pPr>
      <w:r>
        <w:rPr>
          <w:lang w:eastAsia="zh-CN"/>
        </w:rPr>
        <w:t>Exploration</w:t>
      </w:r>
      <w:r w:rsidR="00B45832">
        <w:rPr>
          <w:lang w:eastAsia="zh-CN"/>
        </w:rPr>
        <w:t xml:space="preserve"> (Optimization Process)</w:t>
      </w:r>
      <w:r>
        <w:rPr>
          <w:lang w:eastAsia="zh-CN"/>
        </w:rPr>
        <w:t>:</w:t>
      </w:r>
    </w:p>
    <w:p w14:paraId="07CEE69E" w14:textId="6A1AAE9D" w:rsidR="007D6D24" w:rsidRDefault="007D6D24" w:rsidP="007D6D24">
      <w:pPr>
        <w:pStyle w:val="ListParagraph"/>
        <w:numPr>
          <w:ilvl w:val="2"/>
          <w:numId w:val="29"/>
        </w:numPr>
        <w:rPr>
          <w:lang w:eastAsia="zh-CN"/>
        </w:rPr>
      </w:pPr>
      <w:r w:rsidRPr="007D6D24">
        <w:rPr>
          <w:lang w:eastAsia="zh-CN"/>
        </w:rPr>
        <w:t>Self-</w:t>
      </w:r>
      <w:r w:rsidR="00A80D87">
        <w:rPr>
          <w:lang w:eastAsia="zh-CN"/>
        </w:rPr>
        <w:t>adjustment: learnFromSelf(w):</w:t>
      </w:r>
    </w:p>
    <w:p w14:paraId="12E8AC2D" w14:textId="245C2632" w:rsidR="004444A3" w:rsidRPr="004444A3" w:rsidRDefault="004444A3" w:rsidP="004444A3">
      <w:pPr>
        <w:pStyle w:val="ListParagraph"/>
        <w:numPr>
          <w:ilvl w:val="3"/>
          <w:numId w:val="29"/>
        </w:numPr>
        <w:rPr>
          <w:lang w:eastAsia="zh-CN"/>
        </w:rPr>
      </w:pPr>
      <w:r>
        <w:rPr>
          <w:lang w:eastAsia="zh-CN"/>
        </w:rPr>
        <w:t>K</w:t>
      </w:r>
      <w:r w:rsidRPr="004444A3">
        <w:rPr>
          <w:lang w:eastAsia="zh-CN"/>
        </w:rPr>
        <w:t>eep part</w:t>
      </w:r>
      <w:r w:rsidR="00177788">
        <w:rPr>
          <w:lang w:eastAsia="zh-CN"/>
        </w:rPr>
        <w:t xml:space="preserve"> </w:t>
      </w:r>
      <w:r w:rsidRPr="004444A3">
        <w:rPr>
          <w:lang w:eastAsia="zh-CN"/>
        </w:rPr>
        <w:t>(w) of Route unchanged</w:t>
      </w:r>
      <w:r>
        <w:rPr>
          <w:lang w:eastAsia="zh-CN"/>
        </w:rPr>
        <w:t>.</w:t>
      </w:r>
    </w:p>
    <w:p w14:paraId="6F01004D" w14:textId="314E97EB" w:rsidR="004444A3" w:rsidRDefault="004444A3" w:rsidP="004444A3">
      <w:pPr>
        <w:pStyle w:val="ListParagraph"/>
        <w:numPr>
          <w:ilvl w:val="3"/>
          <w:numId w:val="29"/>
        </w:numPr>
        <w:rPr>
          <w:lang w:eastAsia="zh-CN"/>
        </w:rPr>
      </w:pPr>
      <w:r>
        <w:rPr>
          <w:lang w:eastAsia="zh-CN"/>
        </w:rPr>
        <w:t>F</w:t>
      </w:r>
      <w:r w:rsidRPr="004444A3">
        <w:rPr>
          <w:lang w:eastAsia="zh-CN"/>
        </w:rPr>
        <w:t>ind which part is better:</w:t>
      </w:r>
      <w:r>
        <w:rPr>
          <w:lang w:eastAsia="zh-CN"/>
        </w:rPr>
        <w:t xml:space="preserve"> pick </w:t>
      </w:r>
      <w:r w:rsidR="002F1D6A">
        <w:rPr>
          <w:lang w:eastAsia="zh-CN"/>
        </w:rPr>
        <w:t>same number of</w:t>
      </w:r>
      <w:r>
        <w:rPr>
          <w:lang w:eastAsia="zh-CN"/>
        </w:rPr>
        <w:t xml:space="preserve"> cities from </w:t>
      </w:r>
      <w:r w:rsidR="002F1D6A">
        <w:rPr>
          <w:lang w:eastAsia="zh-CN"/>
        </w:rPr>
        <w:t xml:space="preserve">both </w:t>
      </w:r>
      <w:r>
        <w:rPr>
          <w:lang w:eastAsia="zh-CN"/>
        </w:rPr>
        <w:t xml:space="preserve">front and </w:t>
      </w:r>
      <w:r w:rsidR="002F1D6A">
        <w:rPr>
          <w:lang w:eastAsia="zh-CN"/>
        </w:rPr>
        <w:t>rear</w:t>
      </w:r>
      <w:r w:rsidR="00C20E60">
        <w:rPr>
          <w:lang w:eastAsia="zh-CN"/>
        </w:rPr>
        <w:t xml:space="preserve"> of the route</w:t>
      </w:r>
      <w:r w:rsidR="002F1D6A">
        <w:rPr>
          <w:lang w:eastAsia="zh-CN"/>
        </w:rPr>
        <w:t>, compare them and keep the better part unchanged.</w:t>
      </w:r>
    </w:p>
    <w:p w14:paraId="1E4C2456" w14:textId="015200DA" w:rsidR="00A80D87" w:rsidRPr="007D6D24" w:rsidRDefault="00F07462" w:rsidP="00A80D87">
      <w:pPr>
        <w:pStyle w:val="ListParagraph"/>
        <w:numPr>
          <w:ilvl w:val="3"/>
          <w:numId w:val="29"/>
        </w:numPr>
        <w:rPr>
          <w:lang w:eastAsia="zh-CN"/>
        </w:rPr>
      </w:pPr>
      <w:r>
        <w:rPr>
          <w:lang w:eastAsia="zh-CN"/>
        </w:rPr>
        <w:t>Shuffle the rest route.</w:t>
      </w:r>
      <w:r w:rsidRPr="007D6D24">
        <w:rPr>
          <w:lang w:eastAsia="zh-CN"/>
        </w:rPr>
        <w:t xml:space="preserve"> </w:t>
      </w:r>
    </w:p>
    <w:p w14:paraId="29AD4392" w14:textId="4E94F0A0" w:rsidR="00D1615A" w:rsidRDefault="00D1615A" w:rsidP="00D1615A">
      <w:pPr>
        <w:pStyle w:val="ListParagraph"/>
        <w:numPr>
          <w:ilvl w:val="2"/>
          <w:numId w:val="29"/>
        </w:numPr>
        <w:rPr>
          <w:lang w:eastAsia="zh-CN"/>
        </w:rPr>
      </w:pPr>
      <w:r w:rsidRPr="00D1615A">
        <w:rPr>
          <w:lang w:eastAsia="zh-CN"/>
        </w:rPr>
        <w:t>Learn From pBest:</w:t>
      </w:r>
      <w:r w:rsidR="00EF3B5A">
        <w:rPr>
          <w:lang w:eastAsia="zh-CN"/>
        </w:rPr>
        <w:t xml:space="preserve"> learnFromExperience(pBest, c1):</w:t>
      </w:r>
    </w:p>
    <w:p w14:paraId="303678E5" w14:textId="7E31FFF0" w:rsidR="00C37B4A" w:rsidRPr="00C37B4A" w:rsidRDefault="00177788" w:rsidP="00C37B4A">
      <w:pPr>
        <w:pStyle w:val="ListParagraph"/>
        <w:numPr>
          <w:ilvl w:val="3"/>
          <w:numId w:val="29"/>
        </w:numPr>
        <w:rPr>
          <w:lang w:eastAsia="zh-CN"/>
        </w:rPr>
      </w:pPr>
      <w:r>
        <w:rPr>
          <w:lang w:eastAsia="zh-CN"/>
        </w:rPr>
        <w:t>P</w:t>
      </w:r>
      <w:r w:rsidR="00C37B4A" w:rsidRPr="00C37B4A">
        <w:rPr>
          <w:lang w:eastAsia="zh-CN"/>
        </w:rPr>
        <w:t>ick part</w:t>
      </w:r>
      <w:r>
        <w:rPr>
          <w:lang w:eastAsia="zh-CN"/>
        </w:rPr>
        <w:t xml:space="preserve"> (c1)</w:t>
      </w:r>
      <w:r w:rsidR="00C37B4A" w:rsidRPr="00C37B4A">
        <w:rPr>
          <w:lang w:eastAsia="zh-CN"/>
        </w:rPr>
        <w:t xml:space="preserve"> from pBest</w:t>
      </w:r>
      <w:r w:rsidR="00C37B4A">
        <w:rPr>
          <w:lang w:eastAsia="zh-CN"/>
        </w:rPr>
        <w:t>.</w:t>
      </w:r>
    </w:p>
    <w:p w14:paraId="34C8B432" w14:textId="248A345F" w:rsidR="00C37B4A" w:rsidRPr="00C37B4A" w:rsidRDefault="00C37B4A" w:rsidP="00C37B4A">
      <w:pPr>
        <w:pStyle w:val="ListParagraph"/>
        <w:numPr>
          <w:ilvl w:val="3"/>
          <w:numId w:val="29"/>
        </w:numPr>
        <w:rPr>
          <w:lang w:eastAsia="zh-CN"/>
        </w:rPr>
      </w:pPr>
      <w:r>
        <w:rPr>
          <w:lang w:eastAsia="zh-CN"/>
        </w:rPr>
        <w:t>D</w:t>
      </w:r>
      <w:r w:rsidRPr="00C37B4A">
        <w:rPr>
          <w:lang w:eastAsia="zh-CN"/>
        </w:rPr>
        <w:t>elete same elements from original route</w:t>
      </w:r>
      <w:r>
        <w:rPr>
          <w:lang w:eastAsia="zh-CN"/>
        </w:rPr>
        <w:t>.</w:t>
      </w:r>
    </w:p>
    <w:p w14:paraId="2A8EAE95" w14:textId="5A285B7F" w:rsidR="00C37B4A" w:rsidRPr="00D1615A" w:rsidRDefault="00C37B4A" w:rsidP="00A92207">
      <w:pPr>
        <w:pStyle w:val="ListParagraph"/>
        <w:numPr>
          <w:ilvl w:val="3"/>
          <w:numId w:val="29"/>
        </w:numPr>
        <w:rPr>
          <w:lang w:eastAsia="zh-CN"/>
        </w:rPr>
      </w:pPr>
      <w:r>
        <w:rPr>
          <w:lang w:eastAsia="zh-CN"/>
        </w:rPr>
        <w:t>Insert</w:t>
      </w:r>
      <w:r w:rsidRPr="00C37B4A">
        <w:rPr>
          <w:lang w:eastAsia="zh-CN"/>
        </w:rPr>
        <w:t xml:space="preserve"> this piece</w:t>
      </w:r>
      <w:r>
        <w:rPr>
          <w:lang w:eastAsia="zh-CN"/>
        </w:rPr>
        <w:t xml:space="preserve"> (c1)</w:t>
      </w:r>
      <w:r w:rsidRPr="00C37B4A">
        <w:rPr>
          <w:lang w:eastAsia="zh-CN"/>
        </w:rPr>
        <w:t xml:space="preserve"> of route to original route</w:t>
      </w:r>
      <w:r w:rsidR="00A8553A">
        <w:rPr>
          <w:lang w:eastAsia="zh-CN"/>
        </w:rPr>
        <w:t xml:space="preserve"> in same index.</w:t>
      </w:r>
    </w:p>
    <w:p w14:paraId="3594D2BF" w14:textId="4D54C9A4" w:rsidR="00D1615A" w:rsidRDefault="00D1615A" w:rsidP="00D1615A">
      <w:pPr>
        <w:pStyle w:val="ListParagraph"/>
        <w:numPr>
          <w:ilvl w:val="2"/>
          <w:numId w:val="29"/>
        </w:numPr>
        <w:rPr>
          <w:lang w:eastAsia="zh-CN"/>
        </w:rPr>
      </w:pPr>
      <w:r w:rsidRPr="00D1615A">
        <w:rPr>
          <w:lang w:eastAsia="zh-CN"/>
        </w:rPr>
        <w:t>Learn From gB</w:t>
      </w:r>
      <w:r w:rsidR="00EF3B5A">
        <w:rPr>
          <w:lang w:eastAsia="zh-CN"/>
        </w:rPr>
        <w:t>est: learnFromSocial(gBest, c2):</w:t>
      </w:r>
    </w:p>
    <w:p w14:paraId="29944EEB" w14:textId="48A243F1" w:rsidR="00EF3B5A" w:rsidRPr="00C37B4A" w:rsidRDefault="00EF3B5A" w:rsidP="00EF3B5A">
      <w:pPr>
        <w:pStyle w:val="ListParagraph"/>
        <w:numPr>
          <w:ilvl w:val="3"/>
          <w:numId w:val="29"/>
        </w:numPr>
        <w:rPr>
          <w:lang w:eastAsia="zh-CN"/>
        </w:rPr>
      </w:pPr>
      <w:r>
        <w:rPr>
          <w:lang w:eastAsia="zh-CN"/>
        </w:rPr>
        <w:t>P</w:t>
      </w:r>
      <w:r w:rsidRPr="00C37B4A">
        <w:rPr>
          <w:lang w:eastAsia="zh-CN"/>
        </w:rPr>
        <w:t>ick part</w:t>
      </w:r>
      <w:r>
        <w:rPr>
          <w:lang w:eastAsia="zh-CN"/>
        </w:rPr>
        <w:t xml:space="preserve"> (c2) from g</w:t>
      </w:r>
      <w:r w:rsidRPr="00C37B4A">
        <w:rPr>
          <w:lang w:eastAsia="zh-CN"/>
        </w:rPr>
        <w:t>Best</w:t>
      </w:r>
      <w:r>
        <w:rPr>
          <w:lang w:eastAsia="zh-CN"/>
        </w:rPr>
        <w:t>.</w:t>
      </w:r>
    </w:p>
    <w:p w14:paraId="39A453E1" w14:textId="77777777" w:rsidR="00EF3B5A" w:rsidRPr="00C37B4A" w:rsidRDefault="00EF3B5A" w:rsidP="00EF3B5A">
      <w:pPr>
        <w:pStyle w:val="ListParagraph"/>
        <w:numPr>
          <w:ilvl w:val="3"/>
          <w:numId w:val="29"/>
        </w:numPr>
        <w:rPr>
          <w:lang w:eastAsia="zh-CN"/>
        </w:rPr>
      </w:pPr>
      <w:r>
        <w:rPr>
          <w:lang w:eastAsia="zh-CN"/>
        </w:rPr>
        <w:t>D</w:t>
      </w:r>
      <w:r w:rsidRPr="00C37B4A">
        <w:rPr>
          <w:lang w:eastAsia="zh-CN"/>
        </w:rPr>
        <w:t>elete same elements from original route</w:t>
      </w:r>
      <w:r>
        <w:rPr>
          <w:lang w:eastAsia="zh-CN"/>
        </w:rPr>
        <w:t>.</w:t>
      </w:r>
    </w:p>
    <w:p w14:paraId="42E0150C" w14:textId="13080600" w:rsidR="00EF3B5A" w:rsidRPr="00D1615A" w:rsidRDefault="00EF3B5A" w:rsidP="00EF3B5A">
      <w:pPr>
        <w:pStyle w:val="ListParagraph"/>
        <w:numPr>
          <w:ilvl w:val="3"/>
          <w:numId w:val="29"/>
        </w:numPr>
        <w:rPr>
          <w:lang w:eastAsia="zh-CN"/>
        </w:rPr>
      </w:pPr>
      <w:r>
        <w:rPr>
          <w:lang w:eastAsia="zh-CN"/>
        </w:rPr>
        <w:t>Insert</w:t>
      </w:r>
      <w:r w:rsidRPr="00C37B4A">
        <w:rPr>
          <w:lang w:eastAsia="zh-CN"/>
        </w:rPr>
        <w:t xml:space="preserve"> this piece</w:t>
      </w:r>
      <w:r>
        <w:rPr>
          <w:lang w:eastAsia="zh-CN"/>
        </w:rPr>
        <w:t xml:space="preserve"> (c2)</w:t>
      </w:r>
      <w:r w:rsidRPr="00C37B4A">
        <w:rPr>
          <w:lang w:eastAsia="zh-CN"/>
        </w:rPr>
        <w:t xml:space="preserve"> of route to original route</w:t>
      </w:r>
      <w:r>
        <w:rPr>
          <w:lang w:eastAsia="zh-CN"/>
        </w:rPr>
        <w:t xml:space="preserve"> in same index.</w:t>
      </w:r>
      <w:r w:rsidRPr="00D1615A">
        <w:rPr>
          <w:lang w:eastAsia="zh-CN"/>
        </w:rPr>
        <w:t xml:space="preserve"> </w:t>
      </w:r>
    </w:p>
    <w:p w14:paraId="09C93B1B" w14:textId="1E55AFBC" w:rsidR="005D25DC" w:rsidRDefault="00D1615A" w:rsidP="00D1615A">
      <w:pPr>
        <w:pStyle w:val="ListParagraph"/>
        <w:numPr>
          <w:ilvl w:val="2"/>
          <w:numId w:val="29"/>
        </w:numPr>
        <w:rPr>
          <w:lang w:eastAsia="zh-CN"/>
        </w:rPr>
      </w:pPr>
      <w:r>
        <w:rPr>
          <w:lang w:eastAsia="zh-CN"/>
        </w:rPr>
        <w:t>I</w:t>
      </w:r>
      <w:r w:rsidRPr="00D1615A">
        <w:rPr>
          <w:lang w:eastAsia="zh-CN"/>
        </w:rPr>
        <w:t xml:space="preserve">f learning result is worse than (valMax * </w:t>
      </w:r>
      <w:r w:rsidR="006B6482">
        <w:rPr>
          <w:lang w:eastAsia="zh-CN"/>
        </w:rPr>
        <w:t>currentRoute</w:t>
      </w:r>
      <w:r w:rsidRPr="00D1615A">
        <w:rPr>
          <w:lang w:eastAsia="zh-CN"/>
        </w:rPr>
        <w:t>),</w:t>
      </w:r>
      <w:r>
        <w:rPr>
          <w:lang w:eastAsia="zh-CN"/>
        </w:rPr>
        <w:t xml:space="preserve"> </w:t>
      </w:r>
      <w:r w:rsidR="00295D2F">
        <w:rPr>
          <w:lang w:eastAsia="zh-CN"/>
        </w:rPr>
        <w:t>give up learning result.</w:t>
      </w:r>
    </w:p>
    <w:p w14:paraId="5A6B9C50" w14:textId="01B45423" w:rsidR="00C63520" w:rsidRDefault="00B952ED" w:rsidP="00B952ED">
      <w:pPr>
        <w:pStyle w:val="ListParagraph"/>
        <w:numPr>
          <w:ilvl w:val="1"/>
          <w:numId w:val="29"/>
        </w:numPr>
        <w:rPr>
          <w:lang w:eastAsia="zh-CN"/>
        </w:rPr>
      </w:pPr>
      <w:r>
        <w:rPr>
          <w:lang w:eastAsia="zh-CN"/>
        </w:rPr>
        <w:lastRenderedPageBreak/>
        <w:t xml:space="preserve">Parallel Exploration (Swarm.java): </w:t>
      </w:r>
    </w:p>
    <w:p w14:paraId="15671769" w14:textId="7E0C7B48" w:rsidR="00B952ED" w:rsidRDefault="00B952ED" w:rsidP="00043922">
      <w:pPr>
        <w:ind w:left="720"/>
        <w:rPr>
          <w:lang w:eastAsia="zh-CN"/>
        </w:rPr>
      </w:pPr>
      <w:r>
        <w:rPr>
          <w:lang w:eastAsia="zh-CN"/>
        </w:rPr>
        <w:t>Use swarm.parallelStream().forEach() to parallel explore the shortest route in each Epoch.</w:t>
      </w:r>
    </w:p>
    <w:p w14:paraId="66BF8CDD" w14:textId="6CE5E786" w:rsidR="00043922" w:rsidRDefault="00CD28F4" w:rsidP="00043922">
      <w:pPr>
        <w:pStyle w:val="ListParagraph"/>
        <w:numPr>
          <w:ilvl w:val="1"/>
          <w:numId w:val="29"/>
        </w:numPr>
        <w:rPr>
          <w:lang w:eastAsia="zh-CN"/>
        </w:rPr>
      </w:pPr>
      <w:r>
        <w:rPr>
          <w:lang w:eastAsia="zh-CN"/>
        </w:rPr>
        <w:t>Converge Step (Particle.java):</w:t>
      </w:r>
    </w:p>
    <w:p w14:paraId="589F289D" w14:textId="19318992" w:rsidR="00CD28F4" w:rsidRDefault="003230D3" w:rsidP="00CD28F4">
      <w:pPr>
        <w:ind w:left="720"/>
        <w:rPr>
          <w:lang w:eastAsia="zh-CN"/>
        </w:rPr>
      </w:pPr>
      <w:r>
        <w:rPr>
          <w:lang w:eastAsia="zh-CN"/>
        </w:rPr>
        <w:t xml:space="preserve">Use </w:t>
      </w:r>
      <w:r w:rsidR="00356038">
        <w:rPr>
          <w:lang w:eastAsia="zh-CN"/>
        </w:rPr>
        <w:t>valMax to limit learning process to get all particles converged.</w:t>
      </w:r>
    </w:p>
    <w:p w14:paraId="7F63D146" w14:textId="1363A445" w:rsidR="00A64D8B" w:rsidRDefault="00A64D8B" w:rsidP="00A64D8B">
      <w:pPr>
        <w:pStyle w:val="ListParagraph"/>
        <w:numPr>
          <w:ilvl w:val="1"/>
          <w:numId w:val="29"/>
        </w:numPr>
        <w:rPr>
          <w:lang w:eastAsia="zh-CN"/>
        </w:rPr>
      </w:pPr>
      <w:r>
        <w:rPr>
          <w:lang w:eastAsia="zh-CN"/>
        </w:rPr>
        <w:t>UI (Package pso.graph):</w:t>
      </w:r>
    </w:p>
    <w:p w14:paraId="70A1ABA7" w14:textId="799E09F3" w:rsidR="00A64D8B" w:rsidRDefault="00A64D8B" w:rsidP="00A64D8B">
      <w:pPr>
        <w:pStyle w:val="ListParagraph"/>
        <w:numPr>
          <w:ilvl w:val="2"/>
          <w:numId w:val="29"/>
        </w:numPr>
        <w:rPr>
          <w:lang w:eastAsia="zh-CN"/>
        </w:rPr>
      </w:pPr>
      <w:r>
        <w:rPr>
          <w:lang w:eastAsia="zh-CN"/>
        </w:rPr>
        <w:t>Supports set all parameters for swarms.</w:t>
      </w:r>
    </w:p>
    <w:p w14:paraId="0543158A" w14:textId="302A4EA5" w:rsidR="00A64D8B" w:rsidRDefault="00A64D8B" w:rsidP="00A64D8B">
      <w:pPr>
        <w:pStyle w:val="ListParagraph"/>
        <w:numPr>
          <w:ilvl w:val="2"/>
          <w:numId w:val="29"/>
        </w:numPr>
        <w:rPr>
          <w:lang w:eastAsia="zh-CN"/>
        </w:rPr>
      </w:pPr>
      <w:r>
        <w:rPr>
          <w:lang w:eastAsia="zh-CN"/>
        </w:rPr>
        <w:t>Only shows the final shortest route in Map.</w:t>
      </w:r>
    </w:p>
    <w:p w14:paraId="59A5BBF0" w14:textId="30179C36" w:rsidR="000F6E34" w:rsidRDefault="003D0AAD" w:rsidP="003C31EE">
      <w:pPr>
        <w:pStyle w:val="ListParagraph"/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Leaning Parameters (w, c1, c2, valMax, #Particles, #Epochs</w:t>
      </w:r>
      <w:r w:rsidR="000F6E34">
        <w:rPr>
          <w:lang w:eastAsia="zh-CN"/>
        </w:rPr>
        <w:t>)</w:t>
      </w:r>
      <w:r>
        <w:rPr>
          <w:lang w:eastAsia="zh-CN"/>
        </w:rPr>
        <w:t>:</w:t>
      </w:r>
    </w:p>
    <w:p w14:paraId="7D6B570A" w14:textId="7CEBE349" w:rsidR="003D0AAD" w:rsidRPr="00ED5C76" w:rsidRDefault="000F6E34" w:rsidP="004029A9">
      <w:pPr>
        <w:rPr>
          <w:color w:val="FF0000"/>
          <w:lang w:eastAsia="zh-CN"/>
        </w:rPr>
      </w:pPr>
      <w:r w:rsidRPr="00ED5C76">
        <w:rPr>
          <w:color w:val="FF0000"/>
          <w:lang w:eastAsia="zh-CN"/>
        </w:rPr>
        <w:t>Choice of (w, c1, c2, valMax) shou</w:t>
      </w:r>
      <w:r w:rsidR="006946C0" w:rsidRPr="00ED5C76">
        <w:rPr>
          <w:color w:val="FF0000"/>
          <w:lang w:eastAsia="zh-CN"/>
        </w:rPr>
        <w:t>ld be based on size of problems:</w:t>
      </w:r>
    </w:p>
    <w:p w14:paraId="37596E5E" w14:textId="68F5957E" w:rsidR="006946C0" w:rsidRPr="00ED5C76" w:rsidRDefault="006946C0" w:rsidP="004029A9">
      <w:pPr>
        <w:pStyle w:val="ListParagraph"/>
        <w:numPr>
          <w:ilvl w:val="1"/>
          <w:numId w:val="29"/>
        </w:numPr>
        <w:rPr>
          <w:color w:val="FF0000"/>
          <w:lang w:eastAsia="zh-CN"/>
        </w:rPr>
      </w:pPr>
      <w:r w:rsidRPr="00ED5C76">
        <w:rPr>
          <w:color w:val="FF0000"/>
          <w:lang w:eastAsia="zh-CN"/>
        </w:rPr>
        <w:t xml:space="preserve">For </w:t>
      </w:r>
      <w:r w:rsidR="004029A9" w:rsidRPr="00ED5C76">
        <w:rPr>
          <w:color w:val="FF0000"/>
          <w:lang w:eastAsia="zh-CN"/>
        </w:rPr>
        <w:t xml:space="preserve">10 cities: 0.1 – 0.3 – 0.4(0.3) </w:t>
      </w:r>
    </w:p>
    <w:p w14:paraId="0278A243" w14:textId="14B8AAC8" w:rsidR="004029A9" w:rsidRPr="00ED5C76" w:rsidRDefault="004029A9" w:rsidP="004029A9">
      <w:pPr>
        <w:pStyle w:val="ListParagraph"/>
        <w:numPr>
          <w:ilvl w:val="1"/>
          <w:numId w:val="29"/>
        </w:numPr>
        <w:rPr>
          <w:color w:val="FF0000"/>
          <w:lang w:eastAsia="zh-CN"/>
        </w:rPr>
      </w:pPr>
      <w:r w:rsidRPr="00ED5C76">
        <w:rPr>
          <w:color w:val="FF0000"/>
          <w:lang w:eastAsia="zh-CN"/>
        </w:rPr>
        <w:t>For 48 cities</w:t>
      </w:r>
      <w:r w:rsidR="00DA419E">
        <w:rPr>
          <w:color w:val="FF0000"/>
          <w:lang w:eastAsia="zh-CN"/>
        </w:rPr>
        <w:t xml:space="preserve"> (valMax: 1.0</w:t>
      </w:r>
      <w:r w:rsidR="00AA4AEF">
        <w:rPr>
          <w:color w:val="FF0000"/>
          <w:lang w:eastAsia="zh-CN"/>
        </w:rPr>
        <w:t>5)</w:t>
      </w:r>
      <w:r w:rsidRPr="00ED5C76">
        <w:rPr>
          <w:color w:val="FF0000"/>
          <w:lang w:eastAsia="zh-CN"/>
        </w:rPr>
        <w:t xml:space="preserve">: </w:t>
      </w:r>
    </w:p>
    <w:p w14:paraId="3074E29C" w14:textId="66D88C0F" w:rsidR="004029A9" w:rsidRPr="00ED5C76" w:rsidRDefault="004029A9" w:rsidP="004029A9">
      <w:pPr>
        <w:pStyle w:val="ListParagraph"/>
        <w:numPr>
          <w:ilvl w:val="2"/>
          <w:numId w:val="29"/>
        </w:numPr>
        <w:rPr>
          <w:color w:val="FF0000"/>
          <w:lang w:eastAsia="zh-CN"/>
        </w:rPr>
      </w:pPr>
      <w:r w:rsidRPr="00ED5C76">
        <w:rPr>
          <w:color w:val="FF0000"/>
          <w:lang w:eastAsia="zh-CN"/>
        </w:rPr>
        <w:t>0.2 – 0.8 – 0.05</w:t>
      </w:r>
    </w:p>
    <w:p w14:paraId="6E1CAD26" w14:textId="38D35140" w:rsidR="004029A9" w:rsidRPr="00ED5C76" w:rsidRDefault="004029A9" w:rsidP="004029A9">
      <w:pPr>
        <w:pStyle w:val="ListParagraph"/>
        <w:numPr>
          <w:ilvl w:val="2"/>
          <w:numId w:val="29"/>
        </w:numPr>
        <w:rPr>
          <w:color w:val="FF0000"/>
          <w:lang w:eastAsia="zh-CN"/>
        </w:rPr>
      </w:pPr>
      <w:r w:rsidRPr="00ED5C76">
        <w:rPr>
          <w:color w:val="FF0000"/>
          <w:lang w:eastAsia="zh-CN"/>
        </w:rPr>
        <w:t>0.2 – 0.7 – 0.1</w:t>
      </w:r>
    </w:p>
    <w:p w14:paraId="2533370A" w14:textId="15AB6D4B" w:rsidR="004029A9" w:rsidRDefault="004029A9" w:rsidP="004029A9">
      <w:pPr>
        <w:pStyle w:val="ListParagraph"/>
        <w:numPr>
          <w:ilvl w:val="2"/>
          <w:numId w:val="29"/>
        </w:numPr>
        <w:rPr>
          <w:color w:val="FF0000"/>
          <w:lang w:eastAsia="zh-CN"/>
        </w:rPr>
      </w:pPr>
      <w:r w:rsidRPr="00ED5C76">
        <w:rPr>
          <w:color w:val="FF0000"/>
          <w:lang w:eastAsia="zh-CN"/>
        </w:rPr>
        <w:t>0</w:t>
      </w:r>
      <w:r w:rsidR="00ED5C76">
        <w:rPr>
          <w:color w:val="FF0000"/>
          <w:lang w:eastAsia="zh-CN"/>
        </w:rPr>
        <w:t>.5 – 0.7 – 0.1</w:t>
      </w:r>
    </w:p>
    <w:p w14:paraId="0DD7DD26" w14:textId="1F9C0C6D" w:rsidR="006607A6" w:rsidRDefault="006607A6" w:rsidP="004029A9">
      <w:pPr>
        <w:pStyle w:val="ListParagraph"/>
        <w:numPr>
          <w:ilvl w:val="2"/>
          <w:numId w:val="29"/>
        </w:numPr>
        <w:rPr>
          <w:color w:val="FF0000"/>
          <w:lang w:eastAsia="zh-CN"/>
        </w:rPr>
      </w:pPr>
      <w:r>
        <w:rPr>
          <w:color w:val="FF0000"/>
          <w:lang w:eastAsia="zh-CN"/>
        </w:rPr>
        <w:t>0.2 – 0.95 – 0.05</w:t>
      </w:r>
    </w:p>
    <w:p w14:paraId="09332846" w14:textId="40973D89" w:rsidR="008014F4" w:rsidRPr="00ED5C76" w:rsidRDefault="00542791" w:rsidP="008014F4">
      <w:pPr>
        <w:pStyle w:val="ListParagraph"/>
        <w:numPr>
          <w:ilvl w:val="1"/>
          <w:numId w:val="29"/>
        </w:numPr>
        <w:rPr>
          <w:color w:val="FF0000"/>
          <w:lang w:eastAsia="zh-CN"/>
        </w:rPr>
      </w:pPr>
      <w:r>
        <w:rPr>
          <w:color w:val="FF0000"/>
          <w:lang w:eastAsia="zh-CN"/>
        </w:rPr>
        <w:t xml:space="preserve">The parameter </w:t>
      </w:r>
      <w:r w:rsidR="00301CE0">
        <w:rPr>
          <w:color w:val="FF0000"/>
          <w:lang w:eastAsia="zh-CN"/>
        </w:rPr>
        <w:t>combinations</w:t>
      </w:r>
      <w:r>
        <w:rPr>
          <w:color w:val="FF0000"/>
          <w:lang w:eastAsia="zh-CN"/>
        </w:rPr>
        <w:t xml:space="preserve"> </w:t>
      </w:r>
      <w:r w:rsidR="008014F4">
        <w:rPr>
          <w:color w:val="FF0000"/>
          <w:lang w:eastAsia="zh-CN"/>
        </w:rPr>
        <w:t>will significantly affect results of PSO.</w:t>
      </w:r>
    </w:p>
    <w:p w14:paraId="51164566" w14:textId="5E712AE7" w:rsidR="009C756B" w:rsidRDefault="009C756B" w:rsidP="009C756B">
      <w:pPr>
        <w:pStyle w:val="ListParagraph"/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Result:</w:t>
      </w:r>
    </w:p>
    <w:p w14:paraId="14A8FB68" w14:textId="31C18A04" w:rsidR="00520B73" w:rsidRDefault="00642B1D" w:rsidP="00520B73">
      <w:pPr>
        <w:ind w:left="720" w:firstLine="0"/>
        <w:rPr>
          <w:lang w:eastAsia="zh-CN"/>
        </w:rPr>
      </w:pPr>
      <w:r>
        <w:rPr>
          <w:lang w:eastAsia="zh-CN"/>
        </w:rPr>
        <w:t xml:space="preserve">Best Route: </w:t>
      </w:r>
      <w:r w:rsidR="008123D9">
        <w:rPr>
          <w:lang w:eastAsia="zh-CN"/>
        </w:rPr>
        <w:t>refer to “Picture/5-Shortest-X”</w:t>
      </w:r>
    </w:p>
    <w:p w14:paraId="56F2BAC8" w14:textId="7FB05B7F" w:rsidR="00520B73" w:rsidRDefault="005D7C90" w:rsidP="00520B73">
      <w:pPr>
        <w:pStyle w:val="ListParagraph"/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Challenges:</w:t>
      </w:r>
    </w:p>
    <w:p w14:paraId="23889800" w14:textId="11AC17DA" w:rsidR="00BE12E3" w:rsidRDefault="00627D88" w:rsidP="00BC3362">
      <w:pPr>
        <w:ind w:left="720" w:firstLine="0"/>
        <w:rPr>
          <w:lang w:eastAsia="zh-CN"/>
        </w:rPr>
      </w:pPr>
      <w:r>
        <w:rPr>
          <w:lang w:eastAsia="zh-CN"/>
        </w:rPr>
        <w:t>I design the sol</w:t>
      </w:r>
      <w:r w:rsidR="00A75E10">
        <w:rPr>
          <w:lang w:eastAsia="zh-CN"/>
        </w:rPr>
        <w:t>ution based on PSO and GA.</w:t>
      </w:r>
      <w:r w:rsidR="00641011">
        <w:rPr>
          <w:rFonts w:hint="eastAsia"/>
          <w:lang w:eastAsia="zh-CN"/>
        </w:rPr>
        <w:t xml:space="preserve"> </w:t>
      </w:r>
      <w:r w:rsidR="00BE12E3">
        <w:rPr>
          <w:rFonts w:hint="eastAsia"/>
          <w:lang w:eastAsia="zh-CN"/>
        </w:rPr>
        <w:t xml:space="preserve">The result looks good, but there </w:t>
      </w:r>
      <w:r w:rsidR="00BE12E3">
        <w:rPr>
          <w:lang w:eastAsia="zh-CN"/>
        </w:rPr>
        <w:t xml:space="preserve">are some </w:t>
      </w:r>
      <w:r w:rsidR="00BE12E3">
        <w:rPr>
          <w:rFonts w:hint="eastAsia"/>
          <w:lang w:eastAsia="zh-CN"/>
        </w:rPr>
        <w:t>flaws:</w:t>
      </w:r>
    </w:p>
    <w:p w14:paraId="121BC54A" w14:textId="72CF41E8" w:rsidR="00BC3362" w:rsidRDefault="00ED05A5" w:rsidP="00BC3362">
      <w:pPr>
        <w:pStyle w:val="ListParagraph"/>
        <w:numPr>
          <w:ilvl w:val="1"/>
          <w:numId w:val="29"/>
        </w:numPr>
        <w:rPr>
          <w:lang w:eastAsia="zh-CN"/>
        </w:rPr>
      </w:pPr>
      <w:r>
        <w:rPr>
          <w:lang w:eastAsia="zh-CN"/>
        </w:rPr>
        <w:lastRenderedPageBreak/>
        <w:t>Parallel: Collections.shuffle() will</w:t>
      </w:r>
      <w:r>
        <w:rPr>
          <w:rFonts w:hint="eastAsia"/>
          <w:lang w:eastAsia="zh-CN"/>
        </w:rPr>
        <w:t xml:space="preserve"> degrade the performance of parallelStream(): when </w:t>
      </w:r>
      <w:r w:rsidR="00D219EF">
        <w:rPr>
          <w:rFonts w:hint="eastAsia"/>
          <w:lang w:eastAsia="zh-CN"/>
        </w:rPr>
        <w:t xml:space="preserve">w is low (shuffle more), </w:t>
      </w:r>
      <w:r w:rsidR="00D9267F">
        <w:rPr>
          <w:lang w:eastAsia="zh-CN"/>
        </w:rPr>
        <w:t>parallel</w:t>
      </w:r>
      <w:r w:rsidR="00D9267F">
        <w:rPr>
          <w:rFonts w:hint="eastAsia"/>
          <w:lang w:eastAsia="zh-CN"/>
        </w:rPr>
        <w:t xml:space="preserve"> calculation will be </w:t>
      </w:r>
      <w:r w:rsidR="00D9267F">
        <w:rPr>
          <w:lang w:eastAsia="zh-CN"/>
        </w:rPr>
        <w:t>hardly improved.</w:t>
      </w:r>
      <w:r w:rsidR="00293C16">
        <w:rPr>
          <w:rFonts w:hint="eastAsia"/>
          <w:lang w:eastAsia="zh-CN"/>
        </w:rPr>
        <w:t xml:space="preserve"> </w:t>
      </w:r>
      <w:r w:rsidR="00DB7469">
        <w:rPr>
          <w:rFonts w:hint="eastAsia"/>
          <w:lang w:eastAsia="zh-CN"/>
        </w:rPr>
        <w:t xml:space="preserve">However, for a higher w (keep more part unchanged), running time will </w:t>
      </w:r>
      <w:r w:rsidR="0084785F">
        <w:rPr>
          <w:rFonts w:hint="eastAsia"/>
          <w:lang w:eastAsia="zh-CN"/>
        </w:rPr>
        <w:t xml:space="preserve">be reduced </w:t>
      </w:r>
      <w:r w:rsidR="004A7291">
        <w:rPr>
          <w:rFonts w:hint="eastAsia"/>
          <w:lang w:eastAsia="zh-CN"/>
        </w:rPr>
        <w:t>significantly by using parallel approach.</w:t>
      </w:r>
    </w:p>
    <w:p w14:paraId="79E309CB" w14:textId="4CB26394" w:rsidR="00086F70" w:rsidRPr="00BC3362" w:rsidRDefault="005A3C7F" w:rsidP="00BC3362">
      <w:pPr>
        <w:pStyle w:val="ListParagraph"/>
        <w:numPr>
          <w:ilvl w:val="1"/>
          <w:numId w:val="29"/>
        </w:numPr>
        <w:rPr>
          <w:lang w:eastAsia="zh-CN"/>
        </w:rPr>
      </w:pPr>
      <w:r>
        <w:rPr>
          <w:rFonts w:hint="eastAsia"/>
          <w:lang w:eastAsia="zh-CN"/>
        </w:rPr>
        <w:t xml:space="preserve">Learn from Social: </w:t>
      </w:r>
      <w:r w:rsidR="0078068B">
        <w:rPr>
          <w:rFonts w:hint="eastAsia"/>
          <w:lang w:eastAsia="zh-CN"/>
        </w:rPr>
        <w:t>Because the start and end points are both a s</w:t>
      </w:r>
      <w:r w:rsidR="003A1AD7">
        <w:rPr>
          <w:rFonts w:hint="eastAsia"/>
          <w:lang w:eastAsia="zh-CN"/>
        </w:rPr>
        <w:t>ame city, the route is a circle.</w:t>
      </w:r>
      <w:r w:rsidR="0087017F">
        <w:rPr>
          <w:rFonts w:hint="eastAsia"/>
          <w:lang w:eastAsia="zh-CN"/>
        </w:rPr>
        <w:t xml:space="preserve"> Therefore, gBest could start from both sides of the circle.</w:t>
      </w:r>
      <w:r w:rsidR="00045117">
        <w:rPr>
          <w:rFonts w:hint="eastAsia"/>
          <w:lang w:eastAsia="zh-CN"/>
        </w:rPr>
        <w:t xml:space="preserve"> </w:t>
      </w:r>
      <w:r w:rsidR="00F32753">
        <w:rPr>
          <w:rFonts w:hint="eastAsia"/>
          <w:lang w:eastAsia="zh-CN"/>
        </w:rPr>
        <w:t>It</w:t>
      </w:r>
      <w:r w:rsidR="00F32753">
        <w:rPr>
          <w:lang w:eastAsia="zh-CN"/>
        </w:rPr>
        <w:t>’</w:t>
      </w:r>
      <w:r w:rsidR="00F32753">
        <w:rPr>
          <w:rFonts w:hint="eastAsia"/>
          <w:lang w:eastAsia="zh-CN"/>
        </w:rPr>
        <w:t>s hard for a route starting from one side to learn a gBest starting from the other side.</w:t>
      </w:r>
      <w:r w:rsidR="008B5AD9">
        <w:rPr>
          <w:rFonts w:hint="eastAsia"/>
          <w:lang w:eastAsia="zh-CN"/>
        </w:rPr>
        <w:t xml:space="preserve"> The learning result could be worse. </w:t>
      </w:r>
      <w:r w:rsidR="00513D66">
        <w:rPr>
          <w:rFonts w:hint="eastAsia"/>
          <w:lang w:eastAsia="zh-CN"/>
        </w:rPr>
        <w:t>That</w:t>
      </w:r>
      <w:r w:rsidR="00513D66">
        <w:rPr>
          <w:lang w:eastAsia="zh-CN"/>
        </w:rPr>
        <w:t>’</w:t>
      </w:r>
      <w:r w:rsidR="00513D66">
        <w:rPr>
          <w:rFonts w:hint="eastAsia"/>
          <w:lang w:eastAsia="zh-CN"/>
        </w:rPr>
        <w:t xml:space="preserve">s also why for all good parameter combinations, c2 </w:t>
      </w:r>
      <w:r w:rsidR="00FE3155">
        <w:rPr>
          <w:rFonts w:hint="eastAsia"/>
          <w:lang w:eastAsia="zh-CN"/>
        </w:rPr>
        <w:t>is</w:t>
      </w:r>
      <w:r w:rsidR="00513D66">
        <w:rPr>
          <w:rFonts w:hint="eastAsia"/>
          <w:lang w:eastAsia="zh-CN"/>
        </w:rPr>
        <w:t xml:space="preserve"> all a small </w:t>
      </w:r>
      <w:r w:rsidR="00D53FCF">
        <w:rPr>
          <w:rFonts w:hint="eastAsia"/>
          <w:lang w:eastAsia="zh-CN"/>
        </w:rPr>
        <w:t>value</w:t>
      </w:r>
      <w:r w:rsidR="00513D66">
        <w:rPr>
          <w:rFonts w:hint="eastAsia"/>
          <w:lang w:eastAsia="zh-CN"/>
        </w:rPr>
        <w:t>.</w:t>
      </w:r>
    </w:p>
    <w:sectPr w:rsidR="00086F70" w:rsidRPr="00BC3362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A24DFA" w14:textId="77777777" w:rsidR="00B30384" w:rsidRDefault="00B30384">
      <w:pPr>
        <w:spacing w:line="240" w:lineRule="auto"/>
      </w:pPr>
      <w:r>
        <w:separator/>
      </w:r>
    </w:p>
  </w:endnote>
  <w:endnote w:type="continuationSeparator" w:id="0">
    <w:p w14:paraId="7680B67B" w14:textId="77777777" w:rsidR="00B30384" w:rsidRDefault="00B303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B4E58C" w14:textId="77777777" w:rsidR="00B30384" w:rsidRDefault="00B30384">
      <w:pPr>
        <w:spacing w:line="240" w:lineRule="auto"/>
      </w:pPr>
      <w:r>
        <w:separator/>
      </w:r>
    </w:p>
  </w:footnote>
  <w:footnote w:type="continuationSeparator" w:id="0">
    <w:p w14:paraId="20764A14" w14:textId="77777777" w:rsidR="00B30384" w:rsidRDefault="00B303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BFD5D" w14:textId="77777777" w:rsidR="00D071A0" w:rsidRDefault="00B30384">
    <w:pPr>
      <w:pStyle w:val="Header"/>
    </w:pPr>
    <w:sdt>
      <w:sdtPr>
        <w:id w:val="1568531701"/>
        <w:placeholder>
          <w:docPart w:val="56BEC66DB873E04E9DE6454A5706A9B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E1575F">
          <w:t>Hu</w:t>
        </w:r>
      </w:sdtContent>
    </w:sdt>
    <w:r w:rsidR="003829FB">
      <w:t xml:space="preserve"> </w:t>
    </w:r>
    <w:r w:rsidR="003829FB">
      <w:fldChar w:fldCharType="begin"/>
    </w:r>
    <w:r w:rsidR="003829FB">
      <w:instrText xml:space="preserve"> PAGE   \* MERGEFORMAT </w:instrText>
    </w:r>
    <w:r w:rsidR="003829FB">
      <w:fldChar w:fldCharType="separate"/>
    </w:r>
    <w:r w:rsidR="006D500E">
      <w:rPr>
        <w:noProof/>
      </w:rPr>
      <w:t>2</w:t>
    </w:r>
    <w:r w:rsidR="003829FB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CD0F5" w14:textId="77777777" w:rsidR="00D071A0" w:rsidRDefault="00B30384">
    <w:pPr>
      <w:pStyle w:val="Header"/>
    </w:pPr>
    <w:sdt>
      <w:sdtPr>
        <w:id w:val="-348181431"/>
        <w:placeholder>
          <w:docPart w:val="444CCCAF9BF71D4A9D5716359170EDD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E1575F">
          <w:t>Hu</w:t>
        </w:r>
      </w:sdtContent>
    </w:sdt>
    <w:r w:rsidR="003829FB">
      <w:t xml:space="preserve"> </w:t>
    </w:r>
    <w:r w:rsidR="003829FB">
      <w:fldChar w:fldCharType="begin"/>
    </w:r>
    <w:r w:rsidR="003829FB">
      <w:instrText xml:space="preserve"> PAGE   \* MERGEFORMAT </w:instrText>
    </w:r>
    <w:r w:rsidR="003829FB">
      <w:fldChar w:fldCharType="separate"/>
    </w:r>
    <w:r w:rsidR="006D500E">
      <w:rPr>
        <w:noProof/>
      </w:rPr>
      <w:t>1</w:t>
    </w:r>
    <w:r w:rsidR="003829FB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5C5B84"/>
    <w:multiLevelType w:val="hybridMultilevel"/>
    <w:tmpl w:val="9A60FEC4"/>
    <w:lvl w:ilvl="0" w:tplc="7F76773C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E544F49"/>
    <w:multiLevelType w:val="hybridMultilevel"/>
    <w:tmpl w:val="D59E9922"/>
    <w:lvl w:ilvl="0" w:tplc="6D7A6D8A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2B90182"/>
    <w:multiLevelType w:val="hybridMultilevel"/>
    <w:tmpl w:val="30EE6EF2"/>
    <w:lvl w:ilvl="0" w:tplc="80FA6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325AFD"/>
    <w:multiLevelType w:val="hybridMultilevel"/>
    <w:tmpl w:val="8320F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B366E5"/>
    <w:multiLevelType w:val="hybridMultilevel"/>
    <w:tmpl w:val="2648026C"/>
    <w:lvl w:ilvl="0" w:tplc="F900198A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9665D94"/>
    <w:multiLevelType w:val="hybridMultilevel"/>
    <w:tmpl w:val="9B92A3FE"/>
    <w:lvl w:ilvl="0" w:tplc="7616B32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9722CCE"/>
    <w:multiLevelType w:val="hybridMultilevel"/>
    <w:tmpl w:val="DC9AB9A6"/>
    <w:lvl w:ilvl="0" w:tplc="BAD874BC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55B249C"/>
    <w:multiLevelType w:val="hybridMultilevel"/>
    <w:tmpl w:val="28665734"/>
    <w:lvl w:ilvl="0" w:tplc="E484227A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07A47DF"/>
    <w:multiLevelType w:val="hybridMultilevel"/>
    <w:tmpl w:val="AEC6823A"/>
    <w:lvl w:ilvl="0" w:tplc="68C27428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4B263A8D"/>
    <w:multiLevelType w:val="hybridMultilevel"/>
    <w:tmpl w:val="23FAB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21A49"/>
    <w:multiLevelType w:val="hybridMultilevel"/>
    <w:tmpl w:val="DDE8BB44"/>
    <w:lvl w:ilvl="0" w:tplc="F50C5E38">
      <w:start w:val="1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52B0994"/>
    <w:multiLevelType w:val="hybridMultilevel"/>
    <w:tmpl w:val="7D98963E"/>
    <w:lvl w:ilvl="0" w:tplc="C86A1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74C43D4"/>
    <w:multiLevelType w:val="hybridMultilevel"/>
    <w:tmpl w:val="EBE09CC4"/>
    <w:lvl w:ilvl="0" w:tplc="25FC78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5B1B5787"/>
    <w:multiLevelType w:val="multilevel"/>
    <w:tmpl w:val="4572ABF8"/>
    <w:numStyleLink w:val="MLAOutline"/>
  </w:abstractNum>
  <w:abstractNum w:abstractNumId="26">
    <w:nsid w:val="72A50776"/>
    <w:multiLevelType w:val="hybridMultilevel"/>
    <w:tmpl w:val="BACE2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B17F50"/>
    <w:multiLevelType w:val="hybridMultilevel"/>
    <w:tmpl w:val="ABA2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A71032"/>
    <w:multiLevelType w:val="hybridMultilevel"/>
    <w:tmpl w:val="9DA8B3D8"/>
    <w:lvl w:ilvl="0" w:tplc="246CC7DA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24"/>
  </w:num>
  <w:num w:numId="13">
    <w:abstractNumId w:val="25"/>
  </w:num>
  <w:num w:numId="14">
    <w:abstractNumId w:val="17"/>
  </w:num>
  <w:num w:numId="15">
    <w:abstractNumId w:val="23"/>
  </w:num>
  <w:num w:numId="16">
    <w:abstractNumId w:val="21"/>
  </w:num>
  <w:num w:numId="17">
    <w:abstractNumId w:val="16"/>
  </w:num>
  <w:num w:numId="18">
    <w:abstractNumId w:val="14"/>
  </w:num>
  <w:num w:numId="19">
    <w:abstractNumId w:val="18"/>
  </w:num>
  <w:num w:numId="20">
    <w:abstractNumId w:val="19"/>
  </w:num>
  <w:num w:numId="21">
    <w:abstractNumId w:val="27"/>
  </w:num>
  <w:num w:numId="22">
    <w:abstractNumId w:val="26"/>
  </w:num>
  <w:num w:numId="23">
    <w:abstractNumId w:val="10"/>
  </w:num>
  <w:num w:numId="24">
    <w:abstractNumId w:val="11"/>
  </w:num>
  <w:num w:numId="25">
    <w:abstractNumId w:val="28"/>
  </w:num>
  <w:num w:numId="26">
    <w:abstractNumId w:val="12"/>
  </w:num>
  <w:num w:numId="27">
    <w:abstractNumId w:val="22"/>
  </w:num>
  <w:num w:numId="28">
    <w:abstractNumId w:val="13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EBD"/>
    <w:rsid w:val="0000514B"/>
    <w:rsid w:val="00005993"/>
    <w:rsid w:val="00016585"/>
    <w:rsid w:val="00020E56"/>
    <w:rsid w:val="00024C0D"/>
    <w:rsid w:val="00042612"/>
    <w:rsid w:val="00042B23"/>
    <w:rsid w:val="00043922"/>
    <w:rsid w:val="00045117"/>
    <w:rsid w:val="00047C06"/>
    <w:rsid w:val="000506F4"/>
    <w:rsid w:val="000521A9"/>
    <w:rsid w:val="0005431F"/>
    <w:rsid w:val="00054AF8"/>
    <w:rsid w:val="00055894"/>
    <w:rsid w:val="00055BCC"/>
    <w:rsid w:val="000576C6"/>
    <w:rsid w:val="000605EF"/>
    <w:rsid w:val="00061258"/>
    <w:rsid w:val="0006273D"/>
    <w:rsid w:val="0006495C"/>
    <w:rsid w:val="000668B0"/>
    <w:rsid w:val="000701DF"/>
    <w:rsid w:val="0007306F"/>
    <w:rsid w:val="00075304"/>
    <w:rsid w:val="0007788B"/>
    <w:rsid w:val="000802C5"/>
    <w:rsid w:val="00080A41"/>
    <w:rsid w:val="00080C87"/>
    <w:rsid w:val="00081C72"/>
    <w:rsid w:val="00086F70"/>
    <w:rsid w:val="000931B0"/>
    <w:rsid w:val="00093377"/>
    <w:rsid w:val="000A066A"/>
    <w:rsid w:val="000A0AF1"/>
    <w:rsid w:val="000A18A5"/>
    <w:rsid w:val="000B0829"/>
    <w:rsid w:val="000B220A"/>
    <w:rsid w:val="000B593B"/>
    <w:rsid w:val="000B5EF3"/>
    <w:rsid w:val="000B68DC"/>
    <w:rsid w:val="000B6A43"/>
    <w:rsid w:val="000B7336"/>
    <w:rsid w:val="000C23CD"/>
    <w:rsid w:val="000C59C0"/>
    <w:rsid w:val="000C5D03"/>
    <w:rsid w:val="000D1904"/>
    <w:rsid w:val="000D60FA"/>
    <w:rsid w:val="000D7299"/>
    <w:rsid w:val="000E2582"/>
    <w:rsid w:val="000E4B25"/>
    <w:rsid w:val="000E4B79"/>
    <w:rsid w:val="000F56CE"/>
    <w:rsid w:val="000F5C7A"/>
    <w:rsid w:val="000F6826"/>
    <w:rsid w:val="000F6E34"/>
    <w:rsid w:val="00100866"/>
    <w:rsid w:val="00101AF2"/>
    <w:rsid w:val="001028B6"/>
    <w:rsid w:val="001052B4"/>
    <w:rsid w:val="001058C8"/>
    <w:rsid w:val="001059CF"/>
    <w:rsid w:val="00110264"/>
    <w:rsid w:val="001108CA"/>
    <w:rsid w:val="00112B8B"/>
    <w:rsid w:val="00121344"/>
    <w:rsid w:val="001231BB"/>
    <w:rsid w:val="001231CF"/>
    <w:rsid w:val="001257DC"/>
    <w:rsid w:val="001266F3"/>
    <w:rsid w:val="00126881"/>
    <w:rsid w:val="0012688B"/>
    <w:rsid w:val="00130444"/>
    <w:rsid w:val="001304ED"/>
    <w:rsid w:val="00134928"/>
    <w:rsid w:val="00134937"/>
    <w:rsid w:val="00137B41"/>
    <w:rsid w:val="00140921"/>
    <w:rsid w:val="00140EBE"/>
    <w:rsid w:val="00141B3F"/>
    <w:rsid w:val="001422FC"/>
    <w:rsid w:val="00142527"/>
    <w:rsid w:val="00142C43"/>
    <w:rsid w:val="00143EF2"/>
    <w:rsid w:val="00144B33"/>
    <w:rsid w:val="001452B4"/>
    <w:rsid w:val="00145BCE"/>
    <w:rsid w:val="00145DC0"/>
    <w:rsid w:val="00146EB5"/>
    <w:rsid w:val="0014731D"/>
    <w:rsid w:val="00147EC9"/>
    <w:rsid w:val="001509C6"/>
    <w:rsid w:val="0015192E"/>
    <w:rsid w:val="00151EED"/>
    <w:rsid w:val="00152FA1"/>
    <w:rsid w:val="00155913"/>
    <w:rsid w:val="00160CD6"/>
    <w:rsid w:val="00161843"/>
    <w:rsid w:val="00162B01"/>
    <w:rsid w:val="0016468B"/>
    <w:rsid w:val="00166316"/>
    <w:rsid w:val="00166350"/>
    <w:rsid w:val="001667C9"/>
    <w:rsid w:val="0017106D"/>
    <w:rsid w:val="00172A92"/>
    <w:rsid w:val="00173D73"/>
    <w:rsid w:val="001753FD"/>
    <w:rsid w:val="00177788"/>
    <w:rsid w:val="00184A31"/>
    <w:rsid w:val="0018532E"/>
    <w:rsid w:val="00185920"/>
    <w:rsid w:val="00192D33"/>
    <w:rsid w:val="001952AB"/>
    <w:rsid w:val="001A331E"/>
    <w:rsid w:val="001A3BC6"/>
    <w:rsid w:val="001A440D"/>
    <w:rsid w:val="001A4492"/>
    <w:rsid w:val="001A4891"/>
    <w:rsid w:val="001A501D"/>
    <w:rsid w:val="001A541F"/>
    <w:rsid w:val="001A5B60"/>
    <w:rsid w:val="001B06BE"/>
    <w:rsid w:val="001B1695"/>
    <w:rsid w:val="001B16F0"/>
    <w:rsid w:val="001C02FD"/>
    <w:rsid w:val="001C22FC"/>
    <w:rsid w:val="001C2890"/>
    <w:rsid w:val="001C3915"/>
    <w:rsid w:val="001C77F3"/>
    <w:rsid w:val="001C7D36"/>
    <w:rsid w:val="001D2020"/>
    <w:rsid w:val="001D37D6"/>
    <w:rsid w:val="001D66D0"/>
    <w:rsid w:val="001E7F44"/>
    <w:rsid w:val="001F0147"/>
    <w:rsid w:val="001F2209"/>
    <w:rsid w:val="001F247B"/>
    <w:rsid w:val="001F3A22"/>
    <w:rsid w:val="001F563B"/>
    <w:rsid w:val="001F5AD9"/>
    <w:rsid w:val="001F71F6"/>
    <w:rsid w:val="0020141E"/>
    <w:rsid w:val="00201D9D"/>
    <w:rsid w:val="00202984"/>
    <w:rsid w:val="0020452F"/>
    <w:rsid w:val="00205088"/>
    <w:rsid w:val="00206C7B"/>
    <w:rsid w:val="00216EF2"/>
    <w:rsid w:val="00217D0F"/>
    <w:rsid w:val="00217FC2"/>
    <w:rsid w:val="00220931"/>
    <w:rsid w:val="002215C2"/>
    <w:rsid w:val="00221D85"/>
    <w:rsid w:val="00225686"/>
    <w:rsid w:val="002258BA"/>
    <w:rsid w:val="00235F2B"/>
    <w:rsid w:val="00242B46"/>
    <w:rsid w:val="00247DC7"/>
    <w:rsid w:val="00250B54"/>
    <w:rsid w:val="00251A14"/>
    <w:rsid w:val="00255C77"/>
    <w:rsid w:val="002565C1"/>
    <w:rsid w:val="002570D1"/>
    <w:rsid w:val="00260FC1"/>
    <w:rsid w:val="002662AE"/>
    <w:rsid w:val="00266B30"/>
    <w:rsid w:val="00266F1B"/>
    <w:rsid w:val="00267F89"/>
    <w:rsid w:val="002700F8"/>
    <w:rsid w:val="00272F40"/>
    <w:rsid w:val="0027362F"/>
    <w:rsid w:val="00275B89"/>
    <w:rsid w:val="00277221"/>
    <w:rsid w:val="0027789C"/>
    <w:rsid w:val="00280F52"/>
    <w:rsid w:val="00281855"/>
    <w:rsid w:val="00292A84"/>
    <w:rsid w:val="00293C16"/>
    <w:rsid w:val="00293FF7"/>
    <w:rsid w:val="00294A61"/>
    <w:rsid w:val="00295D2F"/>
    <w:rsid w:val="002963A2"/>
    <w:rsid w:val="002967E8"/>
    <w:rsid w:val="002A0E20"/>
    <w:rsid w:val="002A0EEA"/>
    <w:rsid w:val="002A10DC"/>
    <w:rsid w:val="002A29CD"/>
    <w:rsid w:val="002B1716"/>
    <w:rsid w:val="002B671D"/>
    <w:rsid w:val="002C19F1"/>
    <w:rsid w:val="002C22BF"/>
    <w:rsid w:val="002C2E68"/>
    <w:rsid w:val="002C49BF"/>
    <w:rsid w:val="002C7224"/>
    <w:rsid w:val="002D25D3"/>
    <w:rsid w:val="002D548D"/>
    <w:rsid w:val="002E25A2"/>
    <w:rsid w:val="002E51D0"/>
    <w:rsid w:val="002E7709"/>
    <w:rsid w:val="002F0CC3"/>
    <w:rsid w:val="002F1D6A"/>
    <w:rsid w:val="002F30A8"/>
    <w:rsid w:val="002F4473"/>
    <w:rsid w:val="002F642F"/>
    <w:rsid w:val="00300AB2"/>
    <w:rsid w:val="00301CE0"/>
    <w:rsid w:val="00305053"/>
    <w:rsid w:val="003073E8"/>
    <w:rsid w:val="0031452D"/>
    <w:rsid w:val="003157AC"/>
    <w:rsid w:val="00317D9E"/>
    <w:rsid w:val="0032189E"/>
    <w:rsid w:val="003224F4"/>
    <w:rsid w:val="003230D3"/>
    <w:rsid w:val="003258F0"/>
    <w:rsid w:val="003266AB"/>
    <w:rsid w:val="00330C32"/>
    <w:rsid w:val="00332921"/>
    <w:rsid w:val="00332A88"/>
    <w:rsid w:val="00333354"/>
    <w:rsid w:val="003335DA"/>
    <w:rsid w:val="003412A3"/>
    <w:rsid w:val="003453C2"/>
    <w:rsid w:val="00345D63"/>
    <w:rsid w:val="00350F5E"/>
    <w:rsid w:val="00352590"/>
    <w:rsid w:val="00356038"/>
    <w:rsid w:val="00362269"/>
    <w:rsid w:val="0036391D"/>
    <w:rsid w:val="00365789"/>
    <w:rsid w:val="003709A3"/>
    <w:rsid w:val="00374D70"/>
    <w:rsid w:val="003750AE"/>
    <w:rsid w:val="00381F09"/>
    <w:rsid w:val="003829FB"/>
    <w:rsid w:val="003842CF"/>
    <w:rsid w:val="00386AFF"/>
    <w:rsid w:val="00387328"/>
    <w:rsid w:val="00391F8F"/>
    <w:rsid w:val="00392674"/>
    <w:rsid w:val="003937EB"/>
    <w:rsid w:val="003949FD"/>
    <w:rsid w:val="003A1AD7"/>
    <w:rsid w:val="003A2C2C"/>
    <w:rsid w:val="003A3882"/>
    <w:rsid w:val="003A5BD7"/>
    <w:rsid w:val="003A7366"/>
    <w:rsid w:val="003B0850"/>
    <w:rsid w:val="003B230C"/>
    <w:rsid w:val="003B3A24"/>
    <w:rsid w:val="003B4A2F"/>
    <w:rsid w:val="003B5D53"/>
    <w:rsid w:val="003B681E"/>
    <w:rsid w:val="003C035F"/>
    <w:rsid w:val="003D0AAD"/>
    <w:rsid w:val="003D3C6A"/>
    <w:rsid w:val="003D5E4D"/>
    <w:rsid w:val="003D6017"/>
    <w:rsid w:val="003E1B5C"/>
    <w:rsid w:val="003E25B7"/>
    <w:rsid w:val="003E4027"/>
    <w:rsid w:val="003E4500"/>
    <w:rsid w:val="003E770F"/>
    <w:rsid w:val="003F261E"/>
    <w:rsid w:val="003F3975"/>
    <w:rsid w:val="003F3DA0"/>
    <w:rsid w:val="003F43AA"/>
    <w:rsid w:val="003F4AD8"/>
    <w:rsid w:val="003F4FD1"/>
    <w:rsid w:val="003F641F"/>
    <w:rsid w:val="003F7699"/>
    <w:rsid w:val="004018A0"/>
    <w:rsid w:val="00401C1A"/>
    <w:rsid w:val="00401D0A"/>
    <w:rsid w:val="004029A9"/>
    <w:rsid w:val="00402ED0"/>
    <w:rsid w:val="004032BD"/>
    <w:rsid w:val="0040331E"/>
    <w:rsid w:val="0040506D"/>
    <w:rsid w:val="004053BA"/>
    <w:rsid w:val="00405FF4"/>
    <w:rsid w:val="00410ACA"/>
    <w:rsid w:val="0041149E"/>
    <w:rsid w:val="00411E49"/>
    <w:rsid w:val="0041334B"/>
    <w:rsid w:val="004145A9"/>
    <w:rsid w:val="00415E6A"/>
    <w:rsid w:val="00415FC2"/>
    <w:rsid w:val="00416AFD"/>
    <w:rsid w:val="00416C4D"/>
    <w:rsid w:val="00417403"/>
    <w:rsid w:val="004178AE"/>
    <w:rsid w:val="00420BAA"/>
    <w:rsid w:val="00422D0E"/>
    <w:rsid w:val="00424456"/>
    <w:rsid w:val="00426858"/>
    <w:rsid w:val="00426DDA"/>
    <w:rsid w:val="00431732"/>
    <w:rsid w:val="00431DD1"/>
    <w:rsid w:val="004362F3"/>
    <w:rsid w:val="00436A60"/>
    <w:rsid w:val="00437EB4"/>
    <w:rsid w:val="004405A1"/>
    <w:rsid w:val="00440C29"/>
    <w:rsid w:val="00442C20"/>
    <w:rsid w:val="0044393F"/>
    <w:rsid w:val="00443E39"/>
    <w:rsid w:val="004444A3"/>
    <w:rsid w:val="00445A05"/>
    <w:rsid w:val="00446095"/>
    <w:rsid w:val="004464F3"/>
    <w:rsid w:val="004473C6"/>
    <w:rsid w:val="00450B81"/>
    <w:rsid w:val="00455A49"/>
    <w:rsid w:val="00456607"/>
    <w:rsid w:val="0045747F"/>
    <w:rsid w:val="004603F2"/>
    <w:rsid w:val="00460878"/>
    <w:rsid w:val="00464D2A"/>
    <w:rsid w:val="00466924"/>
    <w:rsid w:val="00466D51"/>
    <w:rsid w:val="00467BDB"/>
    <w:rsid w:val="004750A5"/>
    <w:rsid w:val="00475832"/>
    <w:rsid w:val="004805DB"/>
    <w:rsid w:val="00480BF7"/>
    <w:rsid w:val="0048510C"/>
    <w:rsid w:val="00490E52"/>
    <w:rsid w:val="004926A7"/>
    <w:rsid w:val="00494C4F"/>
    <w:rsid w:val="00495E64"/>
    <w:rsid w:val="00496A83"/>
    <w:rsid w:val="004A2EC9"/>
    <w:rsid w:val="004A37CC"/>
    <w:rsid w:val="004A5070"/>
    <w:rsid w:val="004A5E43"/>
    <w:rsid w:val="004A6655"/>
    <w:rsid w:val="004A6BDD"/>
    <w:rsid w:val="004A6DAE"/>
    <w:rsid w:val="004A7291"/>
    <w:rsid w:val="004B00C5"/>
    <w:rsid w:val="004B03B9"/>
    <w:rsid w:val="004B1F0F"/>
    <w:rsid w:val="004B3CF9"/>
    <w:rsid w:val="004B674A"/>
    <w:rsid w:val="004B68C9"/>
    <w:rsid w:val="004C2F30"/>
    <w:rsid w:val="004C58CE"/>
    <w:rsid w:val="004C61E7"/>
    <w:rsid w:val="004C76AD"/>
    <w:rsid w:val="004D0B68"/>
    <w:rsid w:val="004D4F5E"/>
    <w:rsid w:val="004D7760"/>
    <w:rsid w:val="004E0DA4"/>
    <w:rsid w:val="004E0FF0"/>
    <w:rsid w:val="004E10FF"/>
    <w:rsid w:val="004E1190"/>
    <w:rsid w:val="004E4184"/>
    <w:rsid w:val="004E5C6F"/>
    <w:rsid w:val="004E632A"/>
    <w:rsid w:val="004E6D44"/>
    <w:rsid w:val="004E6D79"/>
    <w:rsid w:val="004E78F8"/>
    <w:rsid w:val="004F0369"/>
    <w:rsid w:val="004F1A58"/>
    <w:rsid w:val="004F218D"/>
    <w:rsid w:val="004F2C77"/>
    <w:rsid w:val="004F3679"/>
    <w:rsid w:val="004F43A5"/>
    <w:rsid w:val="004F600C"/>
    <w:rsid w:val="004F6DF6"/>
    <w:rsid w:val="004F6FC4"/>
    <w:rsid w:val="00500158"/>
    <w:rsid w:val="00500329"/>
    <w:rsid w:val="00501FB8"/>
    <w:rsid w:val="00502FA5"/>
    <w:rsid w:val="005050F6"/>
    <w:rsid w:val="0050522B"/>
    <w:rsid w:val="00507090"/>
    <w:rsid w:val="00512373"/>
    <w:rsid w:val="00513D66"/>
    <w:rsid w:val="00514191"/>
    <w:rsid w:val="005205A7"/>
    <w:rsid w:val="00520B73"/>
    <w:rsid w:val="00521AA0"/>
    <w:rsid w:val="00524363"/>
    <w:rsid w:val="00530532"/>
    <w:rsid w:val="00532B90"/>
    <w:rsid w:val="0053306F"/>
    <w:rsid w:val="00535FDC"/>
    <w:rsid w:val="00542791"/>
    <w:rsid w:val="00542E17"/>
    <w:rsid w:val="0054324E"/>
    <w:rsid w:val="00546A68"/>
    <w:rsid w:val="00550960"/>
    <w:rsid w:val="00551C1F"/>
    <w:rsid w:val="0055260A"/>
    <w:rsid w:val="005538C8"/>
    <w:rsid w:val="00554A2A"/>
    <w:rsid w:val="005561DD"/>
    <w:rsid w:val="00556293"/>
    <w:rsid w:val="005577CB"/>
    <w:rsid w:val="00565AB1"/>
    <w:rsid w:val="005705EA"/>
    <w:rsid w:val="00574E11"/>
    <w:rsid w:val="00576E77"/>
    <w:rsid w:val="00582F2C"/>
    <w:rsid w:val="00593791"/>
    <w:rsid w:val="00593D2F"/>
    <w:rsid w:val="005940BD"/>
    <w:rsid w:val="00594B9E"/>
    <w:rsid w:val="005954AE"/>
    <w:rsid w:val="005A0AEE"/>
    <w:rsid w:val="005A3284"/>
    <w:rsid w:val="005A36F3"/>
    <w:rsid w:val="005A3C7F"/>
    <w:rsid w:val="005A5497"/>
    <w:rsid w:val="005A5C9B"/>
    <w:rsid w:val="005A6BA6"/>
    <w:rsid w:val="005B1568"/>
    <w:rsid w:val="005C1CFB"/>
    <w:rsid w:val="005C33E1"/>
    <w:rsid w:val="005C4C58"/>
    <w:rsid w:val="005C7896"/>
    <w:rsid w:val="005D0D2A"/>
    <w:rsid w:val="005D22E2"/>
    <w:rsid w:val="005D25DC"/>
    <w:rsid w:val="005D35AB"/>
    <w:rsid w:val="005D3D8A"/>
    <w:rsid w:val="005D7C90"/>
    <w:rsid w:val="005E1963"/>
    <w:rsid w:val="005E1E57"/>
    <w:rsid w:val="005E6282"/>
    <w:rsid w:val="005E6B3F"/>
    <w:rsid w:val="005F06EC"/>
    <w:rsid w:val="005F1501"/>
    <w:rsid w:val="005F1CB8"/>
    <w:rsid w:val="005F23C0"/>
    <w:rsid w:val="005F5F16"/>
    <w:rsid w:val="005F60C8"/>
    <w:rsid w:val="006019B6"/>
    <w:rsid w:val="00603981"/>
    <w:rsid w:val="00605965"/>
    <w:rsid w:val="006075E2"/>
    <w:rsid w:val="0061043D"/>
    <w:rsid w:val="006108EE"/>
    <w:rsid w:val="00614F41"/>
    <w:rsid w:val="006209F1"/>
    <w:rsid w:val="006261CA"/>
    <w:rsid w:val="00627465"/>
    <w:rsid w:val="00627D88"/>
    <w:rsid w:val="00632375"/>
    <w:rsid w:val="00634FFC"/>
    <w:rsid w:val="00637941"/>
    <w:rsid w:val="00640468"/>
    <w:rsid w:val="00641011"/>
    <w:rsid w:val="00641551"/>
    <w:rsid w:val="00641E36"/>
    <w:rsid w:val="00642B1D"/>
    <w:rsid w:val="00642FE2"/>
    <w:rsid w:val="006443B4"/>
    <w:rsid w:val="006443ED"/>
    <w:rsid w:val="00644691"/>
    <w:rsid w:val="006448B1"/>
    <w:rsid w:val="006458F7"/>
    <w:rsid w:val="00646F95"/>
    <w:rsid w:val="0065199D"/>
    <w:rsid w:val="0065239D"/>
    <w:rsid w:val="00652FD3"/>
    <w:rsid w:val="0065328A"/>
    <w:rsid w:val="006549DD"/>
    <w:rsid w:val="006607A6"/>
    <w:rsid w:val="00660A60"/>
    <w:rsid w:val="0066215A"/>
    <w:rsid w:val="006626A6"/>
    <w:rsid w:val="00665CDD"/>
    <w:rsid w:val="006664D6"/>
    <w:rsid w:val="00670E33"/>
    <w:rsid w:val="0067388D"/>
    <w:rsid w:val="006741C7"/>
    <w:rsid w:val="00674805"/>
    <w:rsid w:val="00674A7B"/>
    <w:rsid w:val="00675504"/>
    <w:rsid w:val="0067603F"/>
    <w:rsid w:val="00685647"/>
    <w:rsid w:val="00685BE1"/>
    <w:rsid w:val="00686941"/>
    <w:rsid w:val="00690769"/>
    <w:rsid w:val="00690CC7"/>
    <w:rsid w:val="00692C66"/>
    <w:rsid w:val="006934F2"/>
    <w:rsid w:val="006946C0"/>
    <w:rsid w:val="00694B8C"/>
    <w:rsid w:val="00695CB7"/>
    <w:rsid w:val="006971F2"/>
    <w:rsid w:val="006A07EA"/>
    <w:rsid w:val="006A4EC2"/>
    <w:rsid w:val="006A558C"/>
    <w:rsid w:val="006A6610"/>
    <w:rsid w:val="006A75F3"/>
    <w:rsid w:val="006B1EE9"/>
    <w:rsid w:val="006B2258"/>
    <w:rsid w:val="006B3D89"/>
    <w:rsid w:val="006B6482"/>
    <w:rsid w:val="006C006F"/>
    <w:rsid w:val="006C1A42"/>
    <w:rsid w:val="006C362D"/>
    <w:rsid w:val="006D2EA6"/>
    <w:rsid w:val="006D500E"/>
    <w:rsid w:val="006E062B"/>
    <w:rsid w:val="006E0DE7"/>
    <w:rsid w:val="006E14CB"/>
    <w:rsid w:val="006E16EC"/>
    <w:rsid w:val="006E183E"/>
    <w:rsid w:val="006E1A36"/>
    <w:rsid w:val="006E3F38"/>
    <w:rsid w:val="006E75B9"/>
    <w:rsid w:val="006F02A9"/>
    <w:rsid w:val="006F14E3"/>
    <w:rsid w:val="006F2407"/>
    <w:rsid w:val="006F49C5"/>
    <w:rsid w:val="006F4BDE"/>
    <w:rsid w:val="006F4DF7"/>
    <w:rsid w:val="006F52AD"/>
    <w:rsid w:val="006F5D70"/>
    <w:rsid w:val="00700D61"/>
    <w:rsid w:val="00700F56"/>
    <w:rsid w:val="0070106E"/>
    <w:rsid w:val="00701330"/>
    <w:rsid w:val="007062C9"/>
    <w:rsid w:val="00706BB2"/>
    <w:rsid w:val="00715C94"/>
    <w:rsid w:val="00715CAA"/>
    <w:rsid w:val="00716598"/>
    <w:rsid w:val="00721538"/>
    <w:rsid w:val="00722FE8"/>
    <w:rsid w:val="00725D9F"/>
    <w:rsid w:val="00725E0D"/>
    <w:rsid w:val="00730D96"/>
    <w:rsid w:val="0073281A"/>
    <w:rsid w:val="00740750"/>
    <w:rsid w:val="00740D8D"/>
    <w:rsid w:val="00742799"/>
    <w:rsid w:val="00742A07"/>
    <w:rsid w:val="00742AB0"/>
    <w:rsid w:val="00745257"/>
    <w:rsid w:val="0074542F"/>
    <w:rsid w:val="007513B1"/>
    <w:rsid w:val="007518DD"/>
    <w:rsid w:val="00753A88"/>
    <w:rsid w:val="00755C77"/>
    <w:rsid w:val="007623FC"/>
    <w:rsid w:val="00763E14"/>
    <w:rsid w:val="007644C2"/>
    <w:rsid w:val="007676CD"/>
    <w:rsid w:val="007710ED"/>
    <w:rsid w:val="00773E93"/>
    <w:rsid w:val="0077502F"/>
    <w:rsid w:val="007764D3"/>
    <w:rsid w:val="00777240"/>
    <w:rsid w:val="00780055"/>
    <w:rsid w:val="0078068B"/>
    <w:rsid w:val="007806A9"/>
    <w:rsid w:val="00780D79"/>
    <w:rsid w:val="0078154A"/>
    <w:rsid w:val="00781727"/>
    <w:rsid w:val="0078479E"/>
    <w:rsid w:val="00785650"/>
    <w:rsid w:val="00785AA8"/>
    <w:rsid w:val="0078664B"/>
    <w:rsid w:val="00792090"/>
    <w:rsid w:val="0079277A"/>
    <w:rsid w:val="00794C57"/>
    <w:rsid w:val="007958D3"/>
    <w:rsid w:val="00796D8D"/>
    <w:rsid w:val="007A0836"/>
    <w:rsid w:val="007A23A8"/>
    <w:rsid w:val="007A3873"/>
    <w:rsid w:val="007A49C5"/>
    <w:rsid w:val="007A520E"/>
    <w:rsid w:val="007A7EF6"/>
    <w:rsid w:val="007B1CCA"/>
    <w:rsid w:val="007B201C"/>
    <w:rsid w:val="007B2536"/>
    <w:rsid w:val="007B32C8"/>
    <w:rsid w:val="007B35C4"/>
    <w:rsid w:val="007B3DB2"/>
    <w:rsid w:val="007B4328"/>
    <w:rsid w:val="007B44FD"/>
    <w:rsid w:val="007B5945"/>
    <w:rsid w:val="007B6DF1"/>
    <w:rsid w:val="007C0478"/>
    <w:rsid w:val="007C107D"/>
    <w:rsid w:val="007C1F91"/>
    <w:rsid w:val="007C4059"/>
    <w:rsid w:val="007D2464"/>
    <w:rsid w:val="007D3B0A"/>
    <w:rsid w:val="007D6508"/>
    <w:rsid w:val="007D65B2"/>
    <w:rsid w:val="007D6D24"/>
    <w:rsid w:val="007D7A0D"/>
    <w:rsid w:val="007E02C5"/>
    <w:rsid w:val="007E05B7"/>
    <w:rsid w:val="007E3729"/>
    <w:rsid w:val="007E4597"/>
    <w:rsid w:val="007E4638"/>
    <w:rsid w:val="007E6F3B"/>
    <w:rsid w:val="007E704B"/>
    <w:rsid w:val="007E7458"/>
    <w:rsid w:val="007F123C"/>
    <w:rsid w:val="007F57EE"/>
    <w:rsid w:val="007F66F9"/>
    <w:rsid w:val="007F7664"/>
    <w:rsid w:val="0080079A"/>
    <w:rsid w:val="008014F4"/>
    <w:rsid w:val="00803DBD"/>
    <w:rsid w:val="00803EA2"/>
    <w:rsid w:val="008043C3"/>
    <w:rsid w:val="008059F0"/>
    <w:rsid w:val="00805D86"/>
    <w:rsid w:val="00806EB3"/>
    <w:rsid w:val="008112CC"/>
    <w:rsid w:val="008123D9"/>
    <w:rsid w:val="00812FC9"/>
    <w:rsid w:val="008144EE"/>
    <w:rsid w:val="00822869"/>
    <w:rsid w:val="00823C72"/>
    <w:rsid w:val="008305DE"/>
    <w:rsid w:val="00833B08"/>
    <w:rsid w:val="00837922"/>
    <w:rsid w:val="00837A61"/>
    <w:rsid w:val="008428D1"/>
    <w:rsid w:val="008433CF"/>
    <w:rsid w:val="0084785F"/>
    <w:rsid w:val="00850CD7"/>
    <w:rsid w:val="008512F1"/>
    <w:rsid w:val="00854CAD"/>
    <w:rsid w:val="00866DC6"/>
    <w:rsid w:val="00866DF7"/>
    <w:rsid w:val="0087017F"/>
    <w:rsid w:val="00870F93"/>
    <w:rsid w:val="00871807"/>
    <w:rsid w:val="00873565"/>
    <w:rsid w:val="00874263"/>
    <w:rsid w:val="00875372"/>
    <w:rsid w:val="0087656F"/>
    <w:rsid w:val="00877C99"/>
    <w:rsid w:val="008815DB"/>
    <w:rsid w:val="00881F8C"/>
    <w:rsid w:val="00883736"/>
    <w:rsid w:val="00883FEA"/>
    <w:rsid w:val="00891AD6"/>
    <w:rsid w:val="00892110"/>
    <w:rsid w:val="008921D4"/>
    <w:rsid w:val="0089499E"/>
    <w:rsid w:val="00896223"/>
    <w:rsid w:val="00897329"/>
    <w:rsid w:val="008A2B52"/>
    <w:rsid w:val="008A40F7"/>
    <w:rsid w:val="008A4A6C"/>
    <w:rsid w:val="008A7DFD"/>
    <w:rsid w:val="008A7F0F"/>
    <w:rsid w:val="008B1161"/>
    <w:rsid w:val="008B2BC7"/>
    <w:rsid w:val="008B5994"/>
    <w:rsid w:val="008B5AD9"/>
    <w:rsid w:val="008C55DF"/>
    <w:rsid w:val="008C74B9"/>
    <w:rsid w:val="008C7F7F"/>
    <w:rsid w:val="008D1434"/>
    <w:rsid w:val="008D40E1"/>
    <w:rsid w:val="008D6431"/>
    <w:rsid w:val="008D658D"/>
    <w:rsid w:val="008E4BC1"/>
    <w:rsid w:val="008E5A44"/>
    <w:rsid w:val="008E7222"/>
    <w:rsid w:val="008E7E2F"/>
    <w:rsid w:val="008F202F"/>
    <w:rsid w:val="008F2BBC"/>
    <w:rsid w:val="008F398B"/>
    <w:rsid w:val="008F4748"/>
    <w:rsid w:val="008F79B2"/>
    <w:rsid w:val="008F7A75"/>
    <w:rsid w:val="00901210"/>
    <w:rsid w:val="00907F9B"/>
    <w:rsid w:val="009108CB"/>
    <w:rsid w:val="009117C9"/>
    <w:rsid w:val="00913CB8"/>
    <w:rsid w:val="009148C8"/>
    <w:rsid w:val="00914E86"/>
    <w:rsid w:val="009155D5"/>
    <w:rsid w:val="0092452D"/>
    <w:rsid w:val="009263D0"/>
    <w:rsid w:val="00932BCC"/>
    <w:rsid w:val="00934B96"/>
    <w:rsid w:val="00934F03"/>
    <w:rsid w:val="009366FD"/>
    <w:rsid w:val="00936A09"/>
    <w:rsid w:val="00941C5D"/>
    <w:rsid w:val="009460A7"/>
    <w:rsid w:val="00950347"/>
    <w:rsid w:val="009509A8"/>
    <w:rsid w:val="00954BC8"/>
    <w:rsid w:val="00954C8E"/>
    <w:rsid w:val="009578F9"/>
    <w:rsid w:val="00961343"/>
    <w:rsid w:val="009629C4"/>
    <w:rsid w:val="00962C1B"/>
    <w:rsid w:val="00964B78"/>
    <w:rsid w:val="0096636B"/>
    <w:rsid w:val="00966E38"/>
    <w:rsid w:val="00966F93"/>
    <w:rsid w:val="00980723"/>
    <w:rsid w:val="009809E5"/>
    <w:rsid w:val="00981735"/>
    <w:rsid w:val="00984C74"/>
    <w:rsid w:val="00985258"/>
    <w:rsid w:val="00990609"/>
    <w:rsid w:val="00990AAE"/>
    <w:rsid w:val="00990D5A"/>
    <w:rsid w:val="00991240"/>
    <w:rsid w:val="00991D2B"/>
    <w:rsid w:val="009946F6"/>
    <w:rsid w:val="0099531D"/>
    <w:rsid w:val="00997574"/>
    <w:rsid w:val="009A3041"/>
    <w:rsid w:val="009A3896"/>
    <w:rsid w:val="009A3916"/>
    <w:rsid w:val="009A4011"/>
    <w:rsid w:val="009A6C62"/>
    <w:rsid w:val="009B203C"/>
    <w:rsid w:val="009B3392"/>
    <w:rsid w:val="009B3998"/>
    <w:rsid w:val="009B5FDA"/>
    <w:rsid w:val="009C0F3C"/>
    <w:rsid w:val="009C5C69"/>
    <w:rsid w:val="009C756B"/>
    <w:rsid w:val="009D1628"/>
    <w:rsid w:val="009D1C0A"/>
    <w:rsid w:val="009D442A"/>
    <w:rsid w:val="009D5E32"/>
    <w:rsid w:val="009D5F68"/>
    <w:rsid w:val="009D68FF"/>
    <w:rsid w:val="009D707B"/>
    <w:rsid w:val="009E02DE"/>
    <w:rsid w:val="009E11E2"/>
    <w:rsid w:val="009E67A5"/>
    <w:rsid w:val="009F0213"/>
    <w:rsid w:val="009F06E9"/>
    <w:rsid w:val="009F216E"/>
    <w:rsid w:val="009F4C79"/>
    <w:rsid w:val="009F6196"/>
    <w:rsid w:val="009F668F"/>
    <w:rsid w:val="009F6D3B"/>
    <w:rsid w:val="009F721F"/>
    <w:rsid w:val="00A030D9"/>
    <w:rsid w:val="00A03D1F"/>
    <w:rsid w:val="00A064D4"/>
    <w:rsid w:val="00A07830"/>
    <w:rsid w:val="00A104ED"/>
    <w:rsid w:val="00A10A8D"/>
    <w:rsid w:val="00A1274A"/>
    <w:rsid w:val="00A223C9"/>
    <w:rsid w:val="00A232D3"/>
    <w:rsid w:val="00A25355"/>
    <w:rsid w:val="00A258B1"/>
    <w:rsid w:val="00A277D8"/>
    <w:rsid w:val="00A316A9"/>
    <w:rsid w:val="00A32B0F"/>
    <w:rsid w:val="00A33069"/>
    <w:rsid w:val="00A3320D"/>
    <w:rsid w:val="00A3576F"/>
    <w:rsid w:val="00A36ADA"/>
    <w:rsid w:val="00A4037D"/>
    <w:rsid w:val="00A403D2"/>
    <w:rsid w:val="00A4091A"/>
    <w:rsid w:val="00A43F54"/>
    <w:rsid w:val="00A457E3"/>
    <w:rsid w:val="00A461D9"/>
    <w:rsid w:val="00A50CCD"/>
    <w:rsid w:val="00A5276E"/>
    <w:rsid w:val="00A54D14"/>
    <w:rsid w:val="00A552BD"/>
    <w:rsid w:val="00A56D53"/>
    <w:rsid w:val="00A60DC9"/>
    <w:rsid w:val="00A60ECB"/>
    <w:rsid w:val="00A64012"/>
    <w:rsid w:val="00A64AB8"/>
    <w:rsid w:val="00A64D8B"/>
    <w:rsid w:val="00A66171"/>
    <w:rsid w:val="00A66350"/>
    <w:rsid w:val="00A66B23"/>
    <w:rsid w:val="00A66E39"/>
    <w:rsid w:val="00A71CD1"/>
    <w:rsid w:val="00A75E10"/>
    <w:rsid w:val="00A76068"/>
    <w:rsid w:val="00A76F48"/>
    <w:rsid w:val="00A77E49"/>
    <w:rsid w:val="00A809F7"/>
    <w:rsid w:val="00A80D87"/>
    <w:rsid w:val="00A8273B"/>
    <w:rsid w:val="00A83921"/>
    <w:rsid w:val="00A83B9B"/>
    <w:rsid w:val="00A84034"/>
    <w:rsid w:val="00A85460"/>
    <w:rsid w:val="00A8553A"/>
    <w:rsid w:val="00A8702D"/>
    <w:rsid w:val="00A870B6"/>
    <w:rsid w:val="00A87736"/>
    <w:rsid w:val="00A90632"/>
    <w:rsid w:val="00A9143A"/>
    <w:rsid w:val="00A92C26"/>
    <w:rsid w:val="00A95106"/>
    <w:rsid w:val="00A970D4"/>
    <w:rsid w:val="00A973B8"/>
    <w:rsid w:val="00A979D1"/>
    <w:rsid w:val="00AA07CE"/>
    <w:rsid w:val="00AA0FB5"/>
    <w:rsid w:val="00AA2B75"/>
    <w:rsid w:val="00AA30AF"/>
    <w:rsid w:val="00AA36A0"/>
    <w:rsid w:val="00AA4451"/>
    <w:rsid w:val="00AA4AEF"/>
    <w:rsid w:val="00AA5967"/>
    <w:rsid w:val="00AB0D0E"/>
    <w:rsid w:val="00AB230A"/>
    <w:rsid w:val="00AB4F35"/>
    <w:rsid w:val="00AB60CC"/>
    <w:rsid w:val="00AC1728"/>
    <w:rsid w:val="00AC1B4D"/>
    <w:rsid w:val="00AC223C"/>
    <w:rsid w:val="00AD490C"/>
    <w:rsid w:val="00AD4D98"/>
    <w:rsid w:val="00AD4EB9"/>
    <w:rsid w:val="00AD55DB"/>
    <w:rsid w:val="00AD6429"/>
    <w:rsid w:val="00AD670C"/>
    <w:rsid w:val="00AD6CC1"/>
    <w:rsid w:val="00AE4D72"/>
    <w:rsid w:val="00AF0954"/>
    <w:rsid w:val="00AF2014"/>
    <w:rsid w:val="00AF2521"/>
    <w:rsid w:val="00AF5BB1"/>
    <w:rsid w:val="00AF6067"/>
    <w:rsid w:val="00AF6102"/>
    <w:rsid w:val="00AF6B5C"/>
    <w:rsid w:val="00AF6CA2"/>
    <w:rsid w:val="00AF71F6"/>
    <w:rsid w:val="00B00009"/>
    <w:rsid w:val="00B01EBD"/>
    <w:rsid w:val="00B07574"/>
    <w:rsid w:val="00B13C03"/>
    <w:rsid w:val="00B178DD"/>
    <w:rsid w:val="00B2075C"/>
    <w:rsid w:val="00B21B45"/>
    <w:rsid w:val="00B21BF2"/>
    <w:rsid w:val="00B21CBD"/>
    <w:rsid w:val="00B21D76"/>
    <w:rsid w:val="00B21E87"/>
    <w:rsid w:val="00B23B64"/>
    <w:rsid w:val="00B265A3"/>
    <w:rsid w:val="00B30384"/>
    <w:rsid w:val="00B30AC5"/>
    <w:rsid w:val="00B3282D"/>
    <w:rsid w:val="00B37468"/>
    <w:rsid w:val="00B374A8"/>
    <w:rsid w:val="00B376FE"/>
    <w:rsid w:val="00B37988"/>
    <w:rsid w:val="00B44CB7"/>
    <w:rsid w:val="00B45832"/>
    <w:rsid w:val="00B50290"/>
    <w:rsid w:val="00B513F8"/>
    <w:rsid w:val="00B51424"/>
    <w:rsid w:val="00B5249A"/>
    <w:rsid w:val="00B566E8"/>
    <w:rsid w:val="00B56F4A"/>
    <w:rsid w:val="00B609FA"/>
    <w:rsid w:val="00B6271D"/>
    <w:rsid w:val="00B63F7E"/>
    <w:rsid w:val="00B645F3"/>
    <w:rsid w:val="00B64637"/>
    <w:rsid w:val="00B661D3"/>
    <w:rsid w:val="00B71820"/>
    <w:rsid w:val="00B77A9B"/>
    <w:rsid w:val="00B77BFE"/>
    <w:rsid w:val="00B81A72"/>
    <w:rsid w:val="00B82349"/>
    <w:rsid w:val="00B85AE1"/>
    <w:rsid w:val="00B85DFC"/>
    <w:rsid w:val="00B85E50"/>
    <w:rsid w:val="00B86149"/>
    <w:rsid w:val="00B86285"/>
    <w:rsid w:val="00B8660A"/>
    <w:rsid w:val="00B86C27"/>
    <w:rsid w:val="00B952ED"/>
    <w:rsid w:val="00B955DE"/>
    <w:rsid w:val="00B95B0E"/>
    <w:rsid w:val="00B95D7F"/>
    <w:rsid w:val="00B965D4"/>
    <w:rsid w:val="00B9748B"/>
    <w:rsid w:val="00BA1FCF"/>
    <w:rsid w:val="00BA2403"/>
    <w:rsid w:val="00BA2A78"/>
    <w:rsid w:val="00BA2C9E"/>
    <w:rsid w:val="00BA664A"/>
    <w:rsid w:val="00BB0495"/>
    <w:rsid w:val="00BB21E5"/>
    <w:rsid w:val="00BC1322"/>
    <w:rsid w:val="00BC24F0"/>
    <w:rsid w:val="00BC3362"/>
    <w:rsid w:val="00BC48C4"/>
    <w:rsid w:val="00BD11F9"/>
    <w:rsid w:val="00BD42EB"/>
    <w:rsid w:val="00BD4F48"/>
    <w:rsid w:val="00BD6651"/>
    <w:rsid w:val="00BD6DC8"/>
    <w:rsid w:val="00BD6E59"/>
    <w:rsid w:val="00BE0594"/>
    <w:rsid w:val="00BE05A3"/>
    <w:rsid w:val="00BE12E3"/>
    <w:rsid w:val="00BE29DE"/>
    <w:rsid w:val="00BE5041"/>
    <w:rsid w:val="00BF1625"/>
    <w:rsid w:val="00BF2136"/>
    <w:rsid w:val="00BF248E"/>
    <w:rsid w:val="00BF458A"/>
    <w:rsid w:val="00BF4A7E"/>
    <w:rsid w:val="00BF53C1"/>
    <w:rsid w:val="00BF71BE"/>
    <w:rsid w:val="00C1241A"/>
    <w:rsid w:val="00C17249"/>
    <w:rsid w:val="00C2070E"/>
    <w:rsid w:val="00C20E60"/>
    <w:rsid w:val="00C21128"/>
    <w:rsid w:val="00C211A5"/>
    <w:rsid w:val="00C21796"/>
    <w:rsid w:val="00C23269"/>
    <w:rsid w:val="00C23C2A"/>
    <w:rsid w:val="00C23ED3"/>
    <w:rsid w:val="00C26586"/>
    <w:rsid w:val="00C30BF9"/>
    <w:rsid w:val="00C33EC5"/>
    <w:rsid w:val="00C3416E"/>
    <w:rsid w:val="00C360E4"/>
    <w:rsid w:val="00C3726E"/>
    <w:rsid w:val="00C37B4A"/>
    <w:rsid w:val="00C41FDB"/>
    <w:rsid w:val="00C4215E"/>
    <w:rsid w:val="00C440E9"/>
    <w:rsid w:val="00C44A6E"/>
    <w:rsid w:val="00C463F1"/>
    <w:rsid w:val="00C47820"/>
    <w:rsid w:val="00C47B2B"/>
    <w:rsid w:val="00C505C0"/>
    <w:rsid w:val="00C5102B"/>
    <w:rsid w:val="00C51F00"/>
    <w:rsid w:val="00C63520"/>
    <w:rsid w:val="00C64297"/>
    <w:rsid w:val="00C65B23"/>
    <w:rsid w:val="00C72A23"/>
    <w:rsid w:val="00C72B65"/>
    <w:rsid w:val="00C73196"/>
    <w:rsid w:val="00C740B6"/>
    <w:rsid w:val="00C746F2"/>
    <w:rsid w:val="00C83D26"/>
    <w:rsid w:val="00C860AF"/>
    <w:rsid w:val="00C87FDD"/>
    <w:rsid w:val="00C911EE"/>
    <w:rsid w:val="00C95A1F"/>
    <w:rsid w:val="00C95CD6"/>
    <w:rsid w:val="00CA4279"/>
    <w:rsid w:val="00CA4883"/>
    <w:rsid w:val="00CA49F0"/>
    <w:rsid w:val="00CA5382"/>
    <w:rsid w:val="00CA569E"/>
    <w:rsid w:val="00CA5806"/>
    <w:rsid w:val="00CA6DF9"/>
    <w:rsid w:val="00CA7FD2"/>
    <w:rsid w:val="00CB3C02"/>
    <w:rsid w:val="00CB72CF"/>
    <w:rsid w:val="00CB7D21"/>
    <w:rsid w:val="00CB7E79"/>
    <w:rsid w:val="00CC0C54"/>
    <w:rsid w:val="00CC166B"/>
    <w:rsid w:val="00CC1874"/>
    <w:rsid w:val="00CD0215"/>
    <w:rsid w:val="00CD28F4"/>
    <w:rsid w:val="00CD38A2"/>
    <w:rsid w:val="00CD5171"/>
    <w:rsid w:val="00CE2F1D"/>
    <w:rsid w:val="00CE5A03"/>
    <w:rsid w:val="00CF0875"/>
    <w:rsid w:val="00CF15EE"/>
    <w:rsid w:val="00CF2227"/>
    <w:rsid w:val="00CF419F"/>
    <w:rsid w:val="00CF4C53"/>
    <w:rsid w:val="00CF6BA1"/>
    <w:rsid w:val="00CF7697"/>
    <w:rsid w:val="00CF7FAF"/>
    <w:rsid w:val="00D0265F"/>
    <w:rsid w:val="00D03D21"/>
    <w:rsid w:val="00D049DB"/>
    <w:rsid w:val="00D06950"/>
    <w:rsid w:val="00D071A0"/>
    <w:rsid w:val="00D075BB"/>
    <w:rsid w:val="00D10AF1"/>
    <w:rsid w:val="00D1114C"/>
    <w:rsid w:val="00D11797"/>
    <w:rsid w:val="00D131CC"/>
    <w:rsid w:val="00D13745"/>
    <w:rsid w:val="00D13E90"/>
    <w:rsid w:val="00D1498C"/>
    <w:rsid w:val="00D14E76"/>
    <w:rsid w:val="00D1615A"/>
    <w:rsid w:val="00D161D8"/>
    <w:rsid w:val="00D167CB"/>
    <w:rsid w:val="00D16B5B"/>
    <w:rsid w:val="00D219EF"/>
    <w:rsid w:val="00D21FC3"/>
    <w:rsid w:val="00D227F2"/>
    <w:rsid w:val="00D23A56"/>
    <w:rsid w:val="00D257BE"/>
    <w:rsid w:val="00D2785C"/>
    <w:rsid w:val="00D319A7"/>
    <w:rsid w:val="00D31D0D"/>
    <w:rsid w:val="00D3303C"/>
    <w:rsid w:val="00D34545"/>
    <w:rsid w:val="00D34B0E"/>
    <w:rsid w:val="00D3522F"/>
    <w:rsid w:val="00D35306"/>
    <w:rsid w:val="00D40469"/>
    <w:rsid w:val="00D449E4"/>
    <w:rsid w:val="00D4693E"/>
    <w:rsid w:val="00D52500"/>
    <w:rsid w:val="00D53FCF"/>
    <w:rsid w:val="00D57CC5"/>
    <w:rsid w:val="00D60720"/>
    <w:rsid w:val="00D60B31"/>
    <w:rsid w:val="00D638C7"/>
    <w:rsid w:val="00D64097"/>
    <w:rsid w:val="00D679D1"/>
    <w:rsid w:val="00D70238"/>
    <w:rsid w:val="00D708F7"/>
    <w:rsid w:val="00D72EAF"/>
    <w:rsid w:val="00D812E7"/>
    <w:rsid w:val="00D84039"/>
    <w:rsid w:val="00D85338"/>
    <w:rsid w:val="00D85D46"/>
    <w:rsid w:val="00D860B2"/>
    <w:rsid w:val="00D86C2F"/>
    <w:rsid w:val="00D902CC"/>
    <w:rsid w:val="00D9120A"/>
    <w:rsid w:val="00D9267F"/>
    <w:rsid w:val="00D93674"/>
    <w:rsid w:val="00D94B1A"/>
    <w:rsid w:val="00D95105"/>
    <w:rsid w:val="00D96495"/>
    <w:rsid w:val="00DA07FC"/>
    <w:rsid w:val="00DA34F9"/>
    <w:rsid w:val="00DA36D9"/>
    <w:rsid w:val="00DA3706"/>
    <w:rsid w:val="00DA419E"/>
    <w:rsid w:val="00DA51A0"/>
    <w:rsid w:val="00DA53D5"/>
    <w:rsid w:val="00DA5A56"/>
    <w:rsid w:val="00DA61D4"/>
    <w:rsid w:val="00DB7469"/>
    <w:rsid w:val="00DC0B3C"/>
    <w:rsid w:val="00DC10D4"/>
    <w:rsid w:val="00DC2A3B"/>
    <w:rsid w:val="00DC2D27"/>
    <w:rsid w:val="00DC41F3"/>
    <w:rsid w:val="00DC4EEA"/>
    <w:rsid w:val="00DC5499"/>
    <w:rsid w:val="00DC715D"/>
    <w:rsid w:val="00DC7CF9"/>
    <w:rsid w:val="00DD1DF3"/>
    <w:rsid w:val="00DD2BD7"/>
    <w:rsid w:val="00DD3276"/>
    <w:rsid w:val="00DD5706"/>
    <w:rsid w:val="00DD7261"/>
    <w:rsid w:val="00DE1E8F"/>
    <w:rsid w:val="00DE2604"/>
    <w:rsid w:val="00DE4C72"/>
    <w:rsid w:val="00DE6FF2"/>
    <w:rsid w:val="00DF01A2"/>
    <w:rsid w:val="00DF053C"/>
    <w:rsid w:val="00DF10A9"/>
    <w:rsid w:val="00DF1D83"/>
    <w:rsid w:val="00E02780"/>
    <w:rsid w:val="00E02C2F"/>
    <w:rsid w:val="00E06349"/>
    <w:rsid w:val="00E10ED9"/>
    <w:rsid w:val="00E12933"/>
    <w:rsid w:val="00E13E19"/>
    <w:rsid w:val="00E1575F"/>
    <w:rsid w:val="00E21B40"/>
    <w:rsid w:val="00E22872"/>
    <w:rsid w:val="00E2300B"/>
    <w:rsid w:val="00E25149"/>
    <w:rsid w:val="00E25307"/>
    <w:rsid w:val="00E25B61"/>
    <w:rsid w:val="00E264E5"/>
    <w:rsid w:val="00E26732"/>
    <w:rsid w:val="00E26BCC"/>
    <w:rsid w:val="00E30EE9"/>
    <w:rsid w:val="00E32366"/>
    <w:rsid w:val="00E35937"/>
    <w:rsid w:val="00E41BC3"/>
    <w:rsid w:val="00E464B2"/>
    <w:rsid w:val="00E47F88"/>
    <w:rsid w:val="00E507AB"/>
    <w:rsid w:val="00E51D5B"/>
    <w:rsid w:val="00E53EAD"/>
    <w:rsid w:val="00E56A3E"/>
    <w:rsid w:val="00E611F8"/>
    <w:rsid w:val="00E61AE8"/>
    <w:rsid w:val="00E61F3B"/>
    <w:rsid w:val="00E658FD"/>
    <w:rsid w:val="00E722ED"/>
    <w:rsid w:val="00E72AEE"/>
    <w:rsid w:val="00E73875"/>
    <w:rsid w:val="00E75173"/>
    <w:rsid w:val="00E75E20"/>
    <w:rsid w:val="00E80E91"/>
    <w:rsid w:val="00E82E3D"/>
    <w:rsid w:val="00E85909"/>
    <w:rsid w:val="00E872E5"/>
    <w:rsid w:val="00E90C72"/>
    <w:rsid w:val="00E925F2"/>
    <w:rsid w:val="00E93AB1"/>
    <w:rsid w:val="00E97B1D"/>
    <w:rsid w:val="00EA6EB5"/>
    <w:rsid w:val="00EA7662"/>
    <w:rsid w:val="00EB1456"/>
    <w:rsid w:val="00EB3A04"/>
    <w:rsid w:val="00EB5996"/>
    <w:rsid w:val="00EB661D"/>
    <w:rsid w:val="00EC1576"/>
    <w:rsid w:val="00EC2035"/>
    <w:rsid w:val="00EC2C2D"/>
    <w:rsid w:val="00EC41F1"/>
    <w:rsid w:val="00EC5576"/>
    <w:rsid w:val="00ED05A5"/>
    <w:rsid w:val="00ED0B78"/>
    <w:rsid w:val="00ED1E63"/>
    <w:rsid w:val="00ED470C"/>
    <w:rsid w:val="00ED5110"/>
    <w:rsid w:val="00ED5C76"/>
    <w:rsid w:val="00ED67C0"/>
    <w:rsid w:val="00ED7386"/>
    <w:rsid w:val="00EE01E0"/>
    <w:rsid w:val="00EE0FD3"/>
    <w:rsid w:val="00EE19B8"/>
    <w:rsid w:val="00EE23A5"/>
    <w:rsid w:val="00EF28A3"/>
    <w:rsid w:val="00EF2905"/>
    <w:rsid w:val="00EF2C4F"/>
    <w:rsid w:val="00EF3B5A"/>
    <w:rsid w:val="00EF4763"/>
    <w:rsid w:val="00EF4E8C"/>
    <w:rsid w:val="00EF5D1E"/>
    <w:rsid w:val="00EF6FD5"/>
    <w:rsid w:val="00EF7EF6"/>
    <w:rsid w:val="00F00389"/>
    <w:rsid w:val="00F009B0"/>
    <w:rsid w:val="00F01714"/>
    <w:rsid w:val="00F0272C"/>
    <w:rsid w:val="00F03C88"/>
    <w:rsid w:val="00F045BD"/>
    <w:rsid w:val="00F04731"/>
    <w:rsid w:val="00F05CDA"/>
    <w:rsid w:val="00F07365"/>
    <w:rsid w:val="00F07462"/>
    <w:rsid w:val="00F1016B"/>
    <w:rsid w:val="00F13DE9"/>
    <w:rsid w:val="00F13F28"/>
    <w:rsid w:val="00F14227"/>
    <w:rsid w:val="00F154CB"/>
    <w:rsid w:val="00F15577"/>
    <w:rsid w:val="00F16284"/>
    <w:rsid w:val="00F26D09"/>
    <w:rsid w:val="00F305A3"/>
    <w:rsid w:val="00F32753"/>
    <w:rsid w:val="00F3344A"/>
    <w:rsid w:val="00F3363D"/>
    <w:rsid w:val="00F3410F"/>
    <w:rsid w:val="00F34CDB"/>
    <w:rsid w:val="00F36D49"/>
    <w:rsid w:val="00F37D7A"/>
    <w:rsid w:val="00F400D3"/>
    <w:rsid w:val="00F45555"/>
    <w:rsid w:val="00F46BD2"/>
    <w:rsid w:val="00F53A5A"/>
    <w:rsid w:val="00F55AE7"/>
    <w:rsid w:val="00F56240"/>
    <w:rsid w:val="00F564D9"/>
    <w:rsid w:val="00F63E83"/>
    <w:rsid w:val="00F668EC"/>
    <w:rsid w:val="00F67AC0"/>
    <w:rsid w:val="00F67F7F"/>
    <w:rsid w:val="00F70AA4"/>
    <w:rsid w:val="00F71A4D"/>
    <w:rsid w:val="00F73E55"/>
    <w:rsid w:val="00F742AA"/>
    <w:rsid w:val="00F75780"/>
    <w:rsid w:val="00F77683"/>
    <w:rsid w:val="00F80B5B"/>
    <w:rsid w:val="00F82611"/>
    <w:rsid w:val="00F83C57"/>
    <w:rsid w:val="00F90310"/>
    <w:rsid w:val="00F916DD"/>
    <w:rsid w:val="00F9315C"/>
    <w:rsid w:val="00F93645"/>
    <w:rsid w:val="00F95A64"/>
    <w:rsid w:val="00F9732C"/>
    <w:rsid w:val="00FA2598"/>
    <w:rsid w:val="00FA45E9"/>
    <w:rsid w:val="00FA7876"/>
    <w:rsid w:val="00FB22B4"/>
    <w:rsid w:val="00FB4236"/>
    <w:rsid w:val="00FB56D6"/>
    <w:rsid w:val="00FB5BA7"/>
    <w:rsid w:val="00FC08BB"/>
    <w:rsid w:val="00FC1B61"/>
    <w:rsid w:val="00FC36FE"/>
    <w:rsid w:val="00FC59D8"/>
    <w:rsid w:val="00FD02D3"/>
    <w:rsid w:val="00FD0926"/>
    <w:rsid w:val="00FD5DAB"/>
    <w:rsid w:val="00FE0B73"/>
    <w:rsid w:val="00FE2DDD"/>
    <w:rsid w:val="00FE3155"/>
    <w:rsid w:val="00FE3B5F"/>
    <w:rsid w:val="00FF08B3"/>
    <w:rsid w:val="00FF34E1"/>
    <w:rsid w:val="00FF34FC"/>
    <w:rsid w:val="00FF3EF4"/>
    <w:rsid w:val="00FF4A16"/>
    <w:rsid w:val="00FF4BE1"/>
    <w:rsid w:val="00FF5128"/>
    <w:rsid w:val="00FF73E9"/>
    <w:rsid w:val="00FF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2F0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8F7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imilar/Library/Group%20Containers/UBF8T346G9.Office/User%20Content.localized/Templates.localized/Read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BEC66DB873E04E9DE6454A5706A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05B09-4E56-F948-B66C-A4A66DD637A7}"/>
      </w:docPartPr>
      <w:docPartBody>
        <w:p w:rsidR="00B5631B" w:rsidRDefault="0062294D">
          <w:pPr>
            <w:pStyle w:val="56BEC66DB873E04E9DE6454A5706A9B0"/>
          </w:pPr>
          <w:r>
            <w:t>[Last Name]</w:t>
          </w:r>
        </w:p>
      </w:docPartBody>
    </w:docPart>
    <w:docPart>
      <w:docPartPr>
        <w:name w:val="444CCCAF9BF71D4A9D5716359170E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348D8-25EA-B241-8D48-079CF08346C7}"/>
      </w:docPartPr>
      <w:docPartBody>
        <w:p w:rsidR="00B5631B" w:rsidRDefault="0062294D">
          <w:pPr>
            <w:pStyle w:val="444CCCAF9BF71D4A9D5716359170EDD7"/>
          </w:pPr>
          <w:r>
            <w:t>[Last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94D"/>
    <w:rsid w:val="001A51C2"/>
    <w:rsid w:val="002A1524"/>
    <w:rsid w:val="002D79D6"/>
    <w:rsid w:val="00597EAB"/>
    <w:rsid w:val="0062294D"/>
    <w:rsid w:val="008F3D70"/>
    <w:rsid w:val="00B36EEA"/>
    <w:rsid w:val="00B5631B"/>
    <w:rsid w:val="00B87C94"/>
    <w:rsid w:val="00BF1B72"/>
    <w:rsid w:val="00C0383E"/>
    <w:rsid w:val="00E47754"/>
    <w:rsid w:val="00E9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20B1788350D84C9A6B6A52C7AE1568">
    <w:name w:val="4D20B1788350D84C9A6B6A52C7AE1568"/>
  </w:style>
  <w:style w:type="paragraph" w:customStyle="1" w:styleId="2CC81048181896489EC555D7DF3EEF88">
    <w:name w:val="2CC81048181896489EC555D7DF3EEF88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4156523272B8F44D88A6910EBF9FD964">
    <w:name w:val="4156523272B8F44D88A6910EBF9FD964"/>
  </w:style>
  <w:style w:type="paragraph" w:customStyle="1" w:styleId="56BEC66DB873E04E9DE6454A5706A9B0">
    <w:name w:val="56BEC66DB873E04E9DE6454A5706A9B0"/>
  </w:style>
  <w:style w:type="paragraph" w:customStyle="1" w:styleId="444CCCAF9BF71D4A9D5716359170EDD7">
    <w:name w:val="444CCCAF9BF71D4A9D5716359170ED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Hu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D89F96-0DE9-5543-893D-F6FB512E6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Reading.dotx</Template>
  <TotalTime>313</TotalTime>
  <Pages>5</Pages>
  <Words>633</Words>
  <Characters>3610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besimilar@gmail.com</dc:creator>
  <cp:keywords/>
  <dc:description/>
  <cp:lastModifiedBy>David Hu</cp:lastModifiedBy>
  <cp:revision>2439</cp:revision>
  <dcterms:created xsi:type="dcterms:W3CDTF">2017-01-23T01:42:00Z</dcterms:created>
  <dcterms:modified xsi:type="dcterms:W3CDTF">2017-04-28T20:23:00Z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