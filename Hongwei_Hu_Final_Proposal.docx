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A304F" w14:textId="75C336AC" w:rsidR="00E1575F" w:rsidRDefault="00E1575F">
      <w:pPr>
        <w:pStyle w:val="NoSpacing"/>
        <w:rPr>
          <w:lang w:eastAsia="zh-CN"/>
        </w:rPr>
      </w:pPr>
      <w:r>
        <w:t>Hongwei Hu</w:t>
      </w:r>
      <w:r w:rsidR="009A3041">
        <w:rPr>
          <w:rFonts w:hint="eastAsia"/>
          <w:lang w:eastAsia="zh-CN"/>
        </w:rPr>
        <w:t xml:space="preserve"> 001677683</w:t>
      </w:r>
    </w:p>
    <w:p w14:paraId="70BC4D91" w14:textId="58EDF1D3" w:rsidR="00D071A0" w:rsidRDefault="00386AFF">
      <w:pPr>
        <w:pStyle w:val="NoSpacing"/>
        <w:rPr>
          <w:lang w:eastAsia="zh-CN"/>
        </w:rPr>
      </w:pPr>
      <w:r>
        <w:t xml:space="preserve">Class: </w:t>
      </w:r>
      <w:r w:rsidR="00345D63">
        <w:rPr>
          <w:rFonts w:hint="eastAsia"/>
          <w:lang w:eastAsia="zh-CN"/>
        </w:rPr>
        <w:t>INFO 6205</w:t>
      </w:r>
    </w:p>
    <w:p w14:paraId="02F8B215" w14:textId="3E45BA3C" w:rsidR="00D071A0" w:rsidRDefault="007B1F73">
      <w:pPr>
        <w:pStyle w:val="NoSpacing"/>
        <w:rPr>
          <w:lang w:eastAsia="zh-CN"/>
        </w:rPr>
      </w:pPr>
      <w:r>
        <w:rPr>
          <w:rFonts w:hint="eastAsia"/>
          <w:lang w:eastAsia="zh-CN"/>
        </w:rPr>
        <w:t>Final</w:t>
      </w:r>
      <w:r w:rsidR="00386AFF">
        <w:t>:</w:t>
      </w:r>
      <w:r w:rsidR="001059C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Particle Swarm Optimization</w:t>
      </w:r>
    </w:p>
    <w:p w14:paraId="19D49397" w14:textId="7645648E" w:rsidR="00D071A0" w:rsidRDefault="00386AFF">
      <w:pPr>
        <w:pStyle w:val="NoSpacing"/>
      </w:pPr>
      <w:r>
        <w:t xml:space="preserve">Date: </w:t>
      </w:r>
      <w:r w:rsidR="007B1F73">
        <w:rPr>
          <w:rFonts w:hint="eastAsia"/>
          <w:lang w:eastAsia="zh-CN"/>
        </w:rPr>
        <w:t>April</w:t>
      </w:r>
      <w:r w:rsidR="000C23CD">
        <w:t xml:space="preserve"> </w:t>
      </w:r>
      <w:r w:rsidR="007B1F73">
        <w:rPr>
          <w:rFonts w:hint="eastAsia"/>
          <w:lang w:eastAsia="zh-CN"/>
        </w:rPr>
        <w:t>11</w:t>
      </w:r>
      <w:r w:rsidR="00E658FD">
        <w:t>, 2017</w:t>
      </w:r>
    </w:p>
    <w:p w14:paraId="482FCDDF" w14:textId="3F2AF522" w:rsidR="00CA569E" w:rsidRDefault="007B1F73" w:rsidP="002662AE">
      <w:pPr>
        <w:ind w:firstLine="0"/>
      </w:pPr>
      <w:r>
        <w:rPr>
          <w:rFonts w:hint="eastAsia"/>
          <w:lang w:eastAsia="zh-CN"/>
        </w:rPr>
        <w:t>PSO</w:t>
      </w:r>
      <w:r w:rsidR="002662AE">
        <w:t xml:space="preserve">: </w:t>
      </w:r>
    </w:p>
    <w:p w14:paraId="49720FD4" w14:textId="1D661085" w:rsidR="00C72A23" w:rsidRDefault="002D3DBA" w:rsidP="007B1F73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Problem S</w:t>
      </w:r>
      <w:r w:rsidR="001C5AC9">
        <w:rPr>
          <w:rFonts w:hint="eastAsia"/>
          <w:lang w:eastAsia="zh-CN"/>
        </w:rPr>
        <w:t>tatement:</w:t>
      </w:r>
    </w:p>
    <w:p w14:paraId="2847C4C8" w14:textId="3219F711" w:rsidR="00810B00" w:rsidRDefault="00810B00" w:rsidP="00810B00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I want to </w:t>
      </w:r>
      <w:r w:rsidR="005A19EF">
        <w:rPr>
          <w:rFonts w:hint="eastAsia"/>
          <w:lang w:eastAsia="zh-CN"/>
        </w:rPr>
        <w:t>drive to travel</w:t>
      </w:r>
      <w:r>
        <w:rPr>
          <w:rFonts w:hint="eastAsia"/>
          <w:lang w:eastAsia="zh-CN"/>
        </w:rPr>
        <w:t xml:space="preserve"> around America</w:t>
      </w:r>
      <w:r w:rsidR="001A5FF3">
        <w:rPr>
          <w:rFonts w:hint="eastAsia"/>
          <w:lang w:eastAsia="zh-CN"/>
        </w:rPr>
        <w:t xml:space="preserve"> </w:t>
      </w:r>
      <w:r w:rsidR="00120377">
        <w:rPr>
          <w:rFonts w:hint="eastAsia"/>
          <w:lang w:eastAsia="zh-CN"/>
        </w:rPr>
        <w:t xml:space="preserve">in </w:t>
      </w:r>
      <w:r w:rsidR="005737B2">
        <w:rPr>
          <w:rFonts w:hint="eastAsia"/>
          <w:lang w:eastAsia="zh-CN"/>
        </w:rPr>
        <w:t>the future</w:t>
      </w:r>
      <w:r w:rsidR="00710101">
        <w:rPr>
          <w:rFonts w:hint="eastAsia"/>
          <w:lang w:eastAsia="zh-CN"/>
        </w:rPr>
        <w:t xml:space="preserve">. I will </w:t>
      </w:r>
      <w:r w:rsidR="001D0B10">
        <w:rPr>
          <w:rFonts w:hint="eastAsia"/>
          <w:lang w:eastAsia="zh-CN"/>
        </w:rPr>
        <w:t>visit</w:t>
      </w:r>
      <w:r w:rsidR="00710101">
        <w:rPr>
          <w:rFonts w:hint="eastAsia"/>
          <w:lang w:eastAsia="zh-CN"/>
        </w:rPr>
        <w:t xml:space="preserve"> at least all the capi</w:t>
      </w:r>
      <w:r w:rsidR="00C407F3">
        <w:rPr>
          <w:rFonts w:hint="eastAsia"/>
          <w:lang w:eastAsia="zh-CN"/>
        </w:rPr>
        <w:t xml:space="preserve">tal cities of states in America. </w:t>
      </w:r>
      <w:r w:rsidR="000A479C">
        <w:rPr>
          <w:rFonts w:hint="eastAsia"/>
          <w:lang w:eastAsia="zh-CN"/>
        </w:rPr>
        <w:t>I wonder what</w:t>
      </w:r>
      <w:r w:rsidR="000A479C">
        <w:rPr>
          <w:lang w:eastAsia="zh-CN"/>
        </w:rPr>
        <w:t>’</w:t>
      </w:r>
      <w:r w:rsidR="00176197">
        <w:rPr>
          <w:rFonts w:hint="eastAsia"/>
          <w:lang w:eastAsia="zh-CN"/>
        </w:rPr>
        <w:t>s the shortest route?</w:t>
      </w:r>
      <w:r w:rsidR="00D867CC">
        <w:rPr>
          <w:rFonts w:hint="eastAsia"/>
          <w:lang w:eastAsia="zh-CN"/>
        </w:rPr>
        <w:t xml:space="preserve"> </w:t>
      </w:r>
      <w:r w:rsidR="00DC5689">
        <w:rPr>
          <w:rFonts w:hint="eastAsia"/>
          <w:lang w:eastAsia="zh-CN"/>
        </w:rPr>
        <w:t>Supposing I will start from Boston</w:t>
      </w:r>
      <w:r w:rsidR="00F7125B">
        <w:rPr>
          <w:rFonts w:hint="eastAsia"/>
          <w:lang w:eastAsia="zh-CN"/>
        </w:rPr>
        <w:t xml:space="preserve">, and I will finally return </w:t>
      </w:r>
      <w:r w:rsidR="00370483">
        <w:rPr>
          <w:rFonts w:hint="eastAsia"/>
          <w:lang w:eastAsia="zh-CN"/>
        </w:rPr>
        <w:t xml:space="preserve">to </w:t>
      </w:r>
      <w:r w:rsidR="00F7125B">
        <w:rPr>
          <w:rFonts w:hint="eastAsia"/>
          <w:lang w:eastAsia="zh-CN"/>
        </w:rPr>
        <w:t>Boston</w:t>
      </w:r>
      <w:r w:rsidR="00754AE7">
        <w:rPr>
          <w:rFonts w:hint="eastAsia"/>
          <w:lang w:eastAsia="zh-CN"/>
        </w:rPr>
        <w:t xml:space="preserve"> after this long journey</w:t>
      </w:r>
      <w:r w:rsidR="00F7125B">
        <w:rPr>
          <w:rFonts w:hint="eastAsia"/>
          <w:lang w:eastAsia="zh-CN"/>
        </w:rPr>
        <w:t>.</w:t>
      </w:r>
      <w:r w:rsidR="000A479C">
        <w:rPr>
          <w:rFonts w:hint="eastAsia"/>
          <w:lang w:eastAsia="zh-CN"/>
        </w:rPr>
        <w:t xml:space="preserve"> </w:t>
      </w:r>
    </w:p>
    <w:p w14:paraId="5E2EB095" w14:textId="1297900E" w:rsidR="00507367" w:rsidRDefault="00BF03B8" w:rsidP="00810B00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not an </w:t>
      </w:r>
      <w:r>
        <w:rPr>
          <w:lang w:eastAsia="zh-CN"/>
        </w:rPr>
        <w:t>academic</w:t>
      </w:r>
      <w:r>
        <w:rPr>
          <w:rFonts w:hint="eastAsia"/>
          <w:lang w:eastAsia="zh-CN"/>
        </w:rPr>
        <w:t xml:space="preserve"> problem, but </w:t>
      </w:r>
      <w:r w:rsidR="00A27049">
        <w:rPr>
          <w:rFonts w:hint="eastAsia"/>
          <w:lang w:eastAsia="zh-CN"/>
        </w:rPr>
        <w:t>It</w:t>
      </w:r>
      <w:r w:rsidR="00A27049">
        <w:rPr>
          <w:lang w:eastAsia="zh-CN"/>
        </w:rPr>
        <w:t>’</w:t>
      </w:r>
      <w:r w:rsidR="00A27049">
        <w:rPr>
          <w:rFonts w:hint="eastAsia"/>
          <w:lang w:eastAsia="zh-CN"/>
        </w:rPr>
        <w:t>s</w:t>
      </w:r>
      <w:r w:rsidR="00D65AC6">
        <w:rPr>
          <w:rFonts w:hint="eastAsia"/>
          <w:lang w:eastAsia="zh-CN"/>
        </w:rPr>
        <w:t xml:space="preserve"> really</w:t>
      </w:r>
      <w:r w:rsidR="00A27049">
        <w:rPr>
          <w:rFonts w:hint="eastAsia"/>
          <w:lang w:eastAsia="zh-CN"/>
        </w:rPr>
        <w:t xml:space="preserve"> based on my </w:t>
      </w:r>
      <w:r w:rsidR="0093150E">
        <w:rPr>
          <w:rFonts w:hint="eastAsia"/>
          <w:lang w:eastAsia="zh-CN"/>
        </w:rPr>
        <w:t xml:space="preserve">personal </w:t>
      </w:r>
      <w:r w:rsidR="0093150E">
        <w:rPr>
          <w:lang w:eastAsia="zh-CN"/>
        </w:rPr>
        <w:t>interests</w:t>
      </w:r>
      <w:r w:rsidR="00E040DC">
        <w:rPr>
          <w:rFonts w:hint="eastAsia"/>
          <w:lang w:eastAsia="zh-CN"/>
        </w:rPr>
        <w:t>.</w:t>
      </w:r>
      <w:r w:rsidR="00C4174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 w14:paraId="199231BF" w14:textId="348AD9AC" w:rsidR="001C5AC9" w:rsidRDefault="00FE38F0" w:rsidP="00FE38F0">
      <w:pPr>
        <w:pStyle w:val="ListParagraph"/>
        <w:numPr>
          <w:ilvl w:val="0"/>
          <w:numId w:val="28"/>
        </w:numPr>
        <w:rPr>
          <w:lang w:eastAsia="zh-CN"/>
        </w:rPr>
      </w:pPr>
      <w:r w:rsidRPr="00FE38F0">
        <w:rPr>
          <w:lang w:eastAsia="zh-CN"/>
        </w:rPr>
        <w:t>Proposed Solution</w:t>
      </w:r>
      <w:r w:rsidR="001F1A40">
        <w:rPr>
          <w:rFonts w:hint="eastAsia"/>
          <w:lang w:eastAsia="zh-CN"/>
        </w:rPr>
        <w:t>:</w:t>
      </w:r>
    </w:p>
    <w:p w14:paraId="4F637D15" w14:textId="03809EBC" w:rsidR="00BB76AA" w:rsidRDefault="00BB76AA" w:rsidP="00C7672C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For information of cities</w:t>
      </w:r>
      <w:r w:rsidR="00C30E19">
        <w:rPr>
          <w:rFonts w:hint="eastAsia"/>
          <w:lang w:eastAsia="zh-CN"/>
        </w:rPr>
        <w:t>, I will use their geography</w:t>
      </w:r>
      <w:r w:rsidR="001940FE">
        <w:rPr>
          <w:rFonts w:hint="eastAsia"/>
          <w:lang w:eastAsia="zh-CN"/>
        </w:rPr>
        <w:t xml:space="preserve"> coordinates to </w:t>
      </w:r>
      <w:r w:rsidR="00F95135">
        <w:rPr>
          <w:rFonts w:hint="eastAsia"/>
          <w:lang w:eastAsia="zh-CN"/>
        </w:rPr>
        <w:t>calculate their distance</w:t>
      </w:r>
      <w:r w:rsidR="002B1AB4">
        <w:rPr>
          <w:rFonts w:hint="eastAsia"/>
          <w:lang w:eastAsia="zh-CN"/>
        </w:rPr>
        <w:t>s</w:t>
      </w:r>
      <w:r w:rsidR="000860BC">
        <w:rPr>
          <w:rFonts w:hint="eastAsia"/>
          <w:lang w:eastAsia="zh-CN"/>
        </w:rPr>
        <w:t xml:space="preserve"> between any two capital cities</w:t>
      </w:r>
      <w:r w:rsidR="00342D63">
        <w:rPr>
          <w:rFonts w:hint="eastAsia"/>
          <w:lang w:eastAsia="zh-CN"/>
        </w:rPr>
        <w:t xml:space="preserve">, and store them in </w:t>
      </w:r>
      <w:r w:rsidR="00342D63">
        <w:rPr>
          <w:lang w:eastAsia="zh-CN"/>
        </w:rPr>
        <w:t>memory</w:t>
      </w:r>
      <w:r w:rsidR="00342D63">
        <w:rPr>
          <w:rFonts w:hint="eastAsia"/>
          <w:lang w:eastAsia="zh-CN"/>
        </w:rPr>
        <w:t>.</w:t>
      </w:r>
    </w:p>
    <w:p w14:paraId="3B9BA6AE" w14:textId="6B18FADA" w:rsidR="005E291F" w:rsidRDefault="000C3489" w:rsidP="005E291F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I will use </w:t>
      </w:r>
      <w:r w:rsidR="00463642">
        <w:rPr>
          <w:rFonts w:hint="eastAsia"/>
          <w:lang w:eastAsia="zh-CN"/>
        </w:rPr>
        <w:t>one particle</w:t>
      </w:r>
      <w:r>
        <w:rPr>
          <w:lang w:eastAsia="zh-CN"/>
        </w:rPr>
        <w:t xml:space="preserve"> to simulate </w:t>
      </w:r>
      <w:r w:rsidR="006D01CD">
        <w:rPr>
          <w:rFonts w:hint="eastAsia"/>
          <w:lang w:eastAsia="zh-CN"/>
        </w:rPr>
        <w:t>one</w:t>
      </w:r>
      <w:r w:rsidR="0034654F">
        <w:rPr>
          <w:rFonts w:hint="eastAsia"/>
          <w:lang w:eastAsia="zh-CN"/>
        </w:rPr>
        <w:t xml:space="preserve"> travel</w:t>
      </w:r>
      <w:r w:rsidR="008F1E10">
        <w:rPr>
          <w:rFonts w:hint="eastAsia"/>
          <w:lang w:eastAsia="zh-CN"/>
        </w:rPr>
        <w:t xml:space="preserve"> </w:t>
      </w:r>
      <w:r w:rsidR="006D01CD">
        <w:rPr>
          <w:rFonts w:hint="eastAsia"/>
          <w:lang w:eastAsia="zh-CN"/>
        </w:rPr>
        <w:t>route.</w:t>
      </w:r>
      <w:r w:rsidR="00634B3F">
        <w:rPr>
          <w:rFonts w:hint="eastAsia"/>
          <w:lang w:eastAsia="zh-CN"/>
        </w:rPr>
        <w:t xml:space="preserve"> </w:t>
      </w:r>
      <w:r w:rsidR="00E46A17">
        <w:rPr>
          <w:lang w:eastAsia="zh-CN"/>
        </w:rPr>
        <w:t>Su</w:t>
      </w:r>
      <w:r w:rsidR="00E46A17">
        <w:rPr>
          <w:rFonts w:hint="eastAsia"/>
          <w:lang w:eastAsia="zh-CN"/>
        </w:rPr>
        <w:t>p</w:t>
      </w:r>
      <w:r w:rsidR="008B1A4E">
        <w:rPr>
          <w:rFonts w:hint="eastAsia"/>
          <w:lang w:eastAsia="zh-CN"/>
        </w:rPr>
        <w:t>posing I set 30</w:t>
      </w:r>
      <w:r w:rsidR="008F0A5F">
        <w:rPr>
          <w:rFonts w:hint="eastAsia"/>
          <w:lang w:eastAsia="zh-CN"/>
        </w:rPr>
        <w:t>-50</w:t>
      </w:r>
      <w:r w:rsidR="008B1A4E">
        <w:rPr>
          <w:rFonts w:hint="eastAsia"/>
          <w:lang w:eastAsia="zh-CN"/>
        </w:rPr>
        <w:t xml:space="preserve"> particles, </w:t>
      </w:r>
      <w:r w:rsidR="00DF275E">
        <w:rPr>
          <w:rFonts w:hint="eastAsia"/>
          <w:lang w:eastAsia="zh-CN"/>
        </w:rPr>
        <w:t xml:space="preserve">and </w:t>
      </w:r>
      <w:r w:rsidR="00B65347">
        <w:rPr>
          <w:rFonts w:hint="eastAsia"/>
          <w:lang w:eastAsia="zh-CN"/>
        </w:rPr>
        <w:t>assess their fitness (</w:t>
      </w:r>
      <w:r w:rsidR="00E33B1F">
        <w:rPr>
          <w:rFonts w:hint="eastAsia"/>
          <w:lang w:eastAsia="zh-CN"/>
        </w:rPr>
        <w:t>total distance</w:t>
      </w:r>
      <w:r w:rsidR="00D87E43">
        <w:rPr>
          <w:rFonts w:hint="eastAsia"/>
          <w:lang w:eastAsia="zh-CN"/>
        </w:rPr>
        <w:t>s</w:t>
      </w:r>
      <w:r w:rsidR="00B65347">
        <w:rPr>
          <w:rFonts w:hint="eastAsia"/>
          <w:lang w:eastAsia="zh-CN"/>
        </w:rPr>
        <w:t>)</w:t>
      </w:r>
      <w:r w:rsidR="00F5329A">
        <w:rPr>
          <w:rFonts w:hint="eastAsia"/>
          <w:lang w:eastAsia="zh-CN"/>
        </w:rPr>
        <w:t xml:space="preserve"> in each </w:t>
      </w:r>
      <w:r w:rsidR="00587E52">
        <w:rPr>
          <w:rFonts w:hint="eastAsia"/>
          <w:lang w:eastAsia="zh-CN"/>
        </w:rPr>
        <w:t>iteration</w:t>
      </w:r>
      <w:r w:rsidR="00082D77">
        <w:rPr>
          <w:rFonts w:hint="eastAsia"/>
          <w:lang w:eastAsia="zh-CN"/>
        </w:rPr>
        <w:t>.</w:t>
      </w:r>
      <w:r w:rsidR="00576C94">
        <w:rPr>
          <w:rFonts w:hint="eastAsia"/>
          <w:lang w:eastAsia="zh-CN"/>
        </w:rPr>
        <w:t xml:space="preserve"> Then according to </w:t>
      </w:r>
      <w:proofErr w:type="spellStart"/>
      <w:r w:rsidR="00576C94">
        <w:rPr>
          <w:rFonts w:hint="eastAsia"/>
          <w:lang w:eastAsia="zh-CN"/>
        </w:rPr>
        <w:t>pbest</w:t>
      </w:r>
      <w:proofErr w:type="spellEnd"/>
      <w:r w:rsidR="00576C94">
        <w:rPr>
          <w:rFonts w:hint="eastAsia"/>
          <w:lang w:eastAsia="zh-CN"/>
        </w:rPr>
        <w:t xml:space="preserve"> and </w:t>
      </w:r>
      <w:proofErr w:type="spellStart"/>
      <w:r w:rsidR="00576C94">
        <w:rPr>
          <w:rFonts w:hint="eastAsia"/>
          <w:lang w:eastAsia="zh-CN"/>
        </w:rPr>
        <w:t>gbest</w:t>
      </w:r>
      <w:proofErr w:type="spellEnd"/>
      <w:r w:rsidR="00576C94">
        <w:rPr>
          <w:rFonts w:hint="eastAsia"/>
          <w:lang w:eastAsia="zh-CN"/>
        </w:rPr>
        <w:t xml:space="preserve"> </w:t>
      </w:r>
      <w:r w:rsidR="00CE79EE">
        <w:rPr>
          <w:rFonts w:hint="eastAsia"/>
          <w:lang w:eastAsia="zh-CN"/>
        </w:rPr>
        <w:t xml:space="preserve">to </w:t>
      </w:r>
      <w:r w:rsidR="00136B33">
        <w:rPr>
          <w:rFonts w:hint="eastAsia"/>
          <w:lang w:eastAsia="zh-CN"/>
        </w:rPr>
        <w:t>design</w:t>
      </w:r>
      <w:r w:rsidR="005C7DDF">
        <w:rPr>
          <w:rFonts w:hint="eastAsia"/>
          <w:lang w:eastAsia="zh-CN"/>
        </w:rPr>
        <w:t xml:space="preserve"> a new </w:t>
      </w:r>
      <w:r w:rsidR="00D00C8D">
        <w:rPr>
          <w:rFonts w:hint="eastAsia"/>
          <w:lang w:eastAsia="zh-CN"/>
        </w:rPr>
        <w:t>route</w:t>
      </w:r>
      <w:r w:rsidR="0082566A">
        <w:rPr>
          <w:rFonts w:hint="eastAsia"/>
          <w:lang w:eastAsia="zh-CN"/>
        </w:rPr>
        <w:t xml:space="preserve"> for each particle</w:t>
      </w:r>
      <w:r w:rsidR="00D00C8D">
        <w:rPr>
          <w:rFonts w:hint="eastAsia"/>
          <w:lang w:eastAsia="zh-CN"/>
        </w:rPr>
        <w:t>.</w:t>
      </w:r>
    </w:p>
    <w:p w14:paraId="72C4AC5B" w14:textId="280AEF58" w:rsidR="000E19BC" w:rsidRDefault="008D0BD4" w:rsidP="005E291F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I </w:t>
      </w:r>
      <w:r w:rsidR="00043176">
        <w:rPr>
          <w:rFonts w:hint="eastAsia"/>
          <w:lang w:eastAsia="zh-CN"/>
        </w:rPr>
        <w:t>might</w:t>
      </w:r>
      <w:r>
        <w:rPr>
          <w:lang w:eastAsia="zh-CN"/>
        </w:rPr>
        <w:t xml:space="preserve"> combine </w:t>
      </w:r>
      <w:r w:rsidR="007804E0">
        <w:rPr>
          <w:rFonts w:hint="eastAsia"/>
          <w:lang w:eastAsia="zh-CN"/>
        </w:rPr>
        <w:t>PSO with some features of Genetic Algorithm.</w:t>
      </w:r>
      <w:r w:rsidR="00E22671">
        <w:rPr>
          <w:rFonts w:hint="eastAsia"/>
          <w:lang w:eastAsia="zh-CN"/>
        </w:rPr>
        <w:t xml:space="preserve"> </w:t>
      </w:r>
      <w:r w:rsidR="00F87D98">
        <w:rPr>
          <w:rFonts w:hint="eastAsia"/>
          <w:lang w:eastAsia="zh-CN"/>
        </w:rPr>
        <w:t>The</w:t>
      </w:r>
      <w:r w:rsidR="008A7B31">
        <w:rPr>
          <w:rFonts w:hint="eastAsia"/>
          <w:lang w:eastAsia="zh-CN"/>
        </w:rPr>
        <w:t xml:space="preserve"> combination is for getting an optimal global solution.</w:t>
      </w:r>
      <w:r w:rsidR="007F7F51">
        <w:rPr>
          <w:rFonts w:hint="eastAsia"/>
          <w:lang w:eastAsia="zh-CN"/>
        </w:rPr>
        <w:t xml:space="preserve"> </w:t>
      </w:r>
      <w:bookmarkStart w:id="0" w:name="_GoBack"/>
      <w:bookmarkEnd w:id="0"/>
    </w:p>
    <w:p w14:paraId="22AF7CBF" w14:textId="2352EF38" w:rsidR="00FB2AA4" w:rsidRDefault="0007589B" w:rsidP="005E291F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For each iteration, I will </w:t>
      </w:r>
      <w:r>
        <w:rPr>
          <w:lang w:eastAsia="zh-CN"/>
        </w:rPr>
        <w:t>parallel</w:t>
      </w:r>
      <w:r>
        <w:rPr>
          <w:rFonts w:hint="eastAsia"/>
          <w:lang w:eastAsia="zh-CN"/>
        </w:rPr>
        <w:t xml:space="preserve"> </w:t>
      </w:r>
      <w:r w:rsidR="00092C67">
        <w:rPr>
          <w:rFonts w:hint="eastAsia"/>
          <w:lang w:eastAsia="zh-CN"/>
        </w:rPr>
        <w:t xml:space="preserve">compute each particle </w:t>
      </w:r>
      <w:r w:rsidR="00395617">
        <w:rPr>
          <w:rFonts w:hint="eastAsia"/>
          <w:lang w:eastAsia="zh-CN"/>
        </w:rPr>
        <w:t xml:space="preserve">to </w:t>
      </w:r>
      <w:r w:rsidR="00831488">
        <w:rPr>
          <w:rFonts w:hint="eastAsia"/>
          <w:lang w:eastAsia="zh-CN"/>
        </w:rPr>
        <w:t>make my program more efficient.</w:t>
      </w:r>
      <w:r w:rsidR="00FF6B89">
        <w:rPr>
          <w:lang w:eastAsia="zh-CN"/>
        </w:rPr>
        <w:t xml:space="preserve"> </w:t>
      </w:r>
    </w:p>
    <w:sectPr w:rsidR="00FB2AA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232B1" w14:textId="77777777" w:rsidR="006441DE" w:rsidRDefault="006441DE">
      <w:pPr>
        <w:spacing w:line="240" w:lineRule="auto"/>
      </w:pPr>
      <w:r>
        <w:separator/>
      </w:r>
    </w:p>
  </w:endnote>
  <w:endnote w:type="continuationSeparator" w:id="0">
    <w:p w14:paraId="4FC7CD0A" w14:textId="77777777" w:rsidR="006441DE" w:rsidRDefault="00644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C8062" w14:textId="77777777" w:rsidR="006441DE" w:rsidRDefault="006441DE">
      <w:pPr>
        <w:spacing w:line="240" w:lineRule="auto"/>
      </w:pPr>
      <w:r>
        <w:separator/>
      </w:r>
    </w:p>
  </w:footnote>
  <w:footnote w:type="continuationSeparator" w:id="0">
    <w:p w14:paraId="41C28306" w14:textId="77777777" w:rsidR="006441DE" w:rsidRDefault="00644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BFD5D" w14:textId="77777777" w:rsidR="00D071A0" w:rsidRDefault="006441DE">
    <w:pPr>
      <w:pStyle w:val="Header"/>
    </w:pPr>
    <w:sdt>
      <w:sdtPr>
        <w:id w:val="1568531701"/>
        <w:placeholder>
          <w:docPart w:val="56BEC66DB873E04E9DE6454A5706A9B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7B1F73">
      <w:rPr>
        <w:noProof/>
      </w:rPr>
      <w:t>3</w:t>
    </w:r>
    <w:r w:rsidR="003829F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CD0F5" w14:textId="77777777" w:rsidR="00D071A0" w:rsidRDefault="006441DE">
    <w:pPr>
      <w:pStyle w:val="Header"/>
    </w:pPr>
    <w:sdt>
      <w:sdtPr>
        <w:id w:val="-348181431"/>
        <w:placeholder>
          <w:docPart w:val="444CCCAF9BF71D4A9D5716359170EDD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C91AC8">
      <w:rPr>
        <w:noProof/>
      </w:rPr>
      <w:t>1</w:t>
    </w:r>
    <w:r w:rsidR="003829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5C5B84"/>
    <w:multiLevelType w:val="hybridMultilevel"/>
    <w:tmpl w:val="9A60FEC4"/>
    <w:lvl w:ilvl="0" w:tplc="7F76773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544F49"/>
    <w:multiLevelType w:val="hybridMultilevel"/>
    <w:tmpl w:val="D59E9922"/>
    <w:lvl w:ilvl="0" w:tplc="6D7A6D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B90182"/>
    <w:multiLevelType w:val="hybridMultilevel"/>
    <w:tmpl w:val="30EE6EF2"/>
    <w:lvl w:ilvl="0" w:tplc="80FA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B366E5"/>
    <w:multiLevelType w:val="hybridMultilevel"/>
    <w:tmpl w:val="2648026C"/>
    <w:lvl w:ilvl="0" w:tplc="F900198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65D94"/>
    <w:multiLevelType w:val="hybridMultilevel"/>
    <w:tmpl w:val="9B92A3FE"/>
    <w:lvl w:ilvl="0" w:tplc="7616B32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722CCE"/>
    <w:multiLevelType w:val="hybridMultilevel"/>
    <w:tmpl w:val="DC9AB9A6"/>
    <w:lvl w:ilvl="0" w:tplc="BAD874B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5B249C"/>
    <w:multiLevelType w:val="hybridMultilevel"/>
    <w:tmpl w:val="28665734"/>
    <w:lvl w:ilvl="0" w:tplc="E484227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A47DF"/>
    <w:multiLevelType w:val="hybridMultilevel"/>
    <w:tmpl w:val="AEC6823A"/>
    <w:lvl w:ilvl="0" w:tplc="68C2742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23954E0"/>
    <w:multiLevelType w:val="hybridMultilevel"/>
    <w:tmpl w:val="BFF6C47A"/>
    <w:lvl w:ilvl="0" w:tplc="6F128C4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421A49"/>
    <w:multiLevelType w:val="hybridMultilevel"/>
    <w:tmpl w:val="DDE8BB44"/>
    <w:lvl w:ilvl="0" w:tplc="F50C5E3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2B0994"/>
    <w:multiLevelType w:val="hybridMultilevel"/>
    <w:tmpl w:val="7D98963E"/>
    <w:lvl w:ilvl="0" w:tplc="C86A1C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574C43D4"/>
    <w:multiLevelType w:val="hybridMultilevel"/>
    <w:tmpl w:val="EBE09CC4"/>
    <w:lvl w:ilvl="0" w:tplc="25FC7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B1B5787"/>
    <w:multiLevelType w:val="multilevel"/>
    <w:tmpl w:val="4572ABF8"/>
    <w:numStyleLink w:val="MLAOutline"/>
  </w:abstractNum>
  <w:abstractNum w:abstractNumId="25">
    <w:nsid w:val="72A50776"/>
    <w:multiLevelType w:val="hybridMultilevel"/>
    <w:tmpl w:val="BACE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17F50"/>
    <w:multiLevelType w:val="hybridMultilevel"/>
    <w:tmpl w:val="ABA2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A71032"/>
    <w:multiLevelType w:val="hybridMultilevel"/>
    <w:tmpl w:val="9DA8B3D8"/>
    <w:lvl w:ilvl="0" w:tplc="246CC7D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3"/>
  </w:num>
  <w:num w:numId="13">
    <w:abstractNumId w:val="24"/>
  </w:num>
  <w:num w:numId="14">
    <w:abstractNumId w:val="16"/>
  </w:num>
  <w:num w:numId="15">
    <w:abstractNumId w:val="22"/>
  </w:num>
  <w:num w:numId="16">
    <w:abstractNumId w:val="20"/>
  </w:num>
  <w:num w:numId="17">
    <w:abstractNumId w:val="15"/>
  </w:num>
  <w:num w:numId="18">
    <w:abstractNumId w:val="13"/>
  </w:num>
  <w:num w:numId="19">
    <w:abstractNumId w:val="17"/>
  </w:num>
  <w:num w:numId="20">
    <w:abstractNumId w:val="18"/>
  </w:num>
  <w:num w:numId="21">
    <w:abstractNumId w:val="26"/>
  </w:num>
  <w:num w:numId="22">
    <w:abstractNumId w:val="25"/>
  </w:num>
  <w:num w:numId="23">
    <w:abstractNumId w:val="10"/>
  </w:num>
  <w:num w:numId="24">
    <w:abstractNumId w:val="11"/>
  </w:num>
  <w:num w:numId="25">
    <w:abstractNumId w:val="27"/>
  </w:num>
  <w:num w:numId="26">
    <w:abstractNumId w:val="12"/>
  </w:num>
  <w:num w:numId="27">
    <w:abstractNumId w:val="2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BD"/>
    <w:rsid w:val="0000514B"/>
    <w:rsid w:val="00016585"/>
    <w:rsid w:val="00020E56"/>
    <w:rsid w:val="00024C0D"/>
    <w:rsid w:val="00042612"/>
    <w:rsid w:val="00042B23"/>
    <w:rsid w:val="00043176"/>
    <w:rsid w:val="00047C06"/>
    <w:rsid w:val="00052AC9"/>
    <w:rsid w:val="00054124"/>
    <w:rsid w:val="0005431F"/>
    <w:rsid w:val="00055894"/>
    <w:rsid w:val="00055BCC"/>
    <w:rsid w:val="000576C6"/>
    <w:rsid w:val="000605EF"/>
    <w:rsid w:val="00061258"/>
    <w:rsid w:val="000618D5"/>
    <w:rsid w:val="0006273D"/>
    <w:rsid w:val="000701DF"/>
    <w:rsid w:val="0007306F"/>
    <w:rsid w:val="00075304"/>
    <w:rsid w:val="0007589B"/>
    <w:rsid w:val="000802C5"/>
    <w:rsid w:val="00080A41"/>
    <w:rsid w:val="00080C87"/>
    <w:rsid w:val="00081C72"/>
    <w:rsid w:val="00082D77"/>
    <w:rsid w:val="000860BC"/>
    <w:rsid w:val="00092C67"/>
    <w:rsid w:val="000931B0"/>
    <w:rsid w:val="00093377"/>
    <w:rsid w:val="000A066A"/>
    <w:rsid w:val="000A0AF1"/>
    <w:rsid w:val="000A18A5"/>
    <w:rsid w:val="000A479C"/>
    <w:rsid w:val="000B0829"/>
    <w:rsid w:val="000B220A"/>
    <w:rsid w:val="000B593B"/>
    <w:rsid w:val="000B5EF3"/>
    <w:rsid w:val="000B6A43"/>
    <w:rsid w:val="000B7336"/>
    <w:rsid w:val="000C23CD"/>
    <w:rsid w:val="000C3489"/>
    <w:rsid w:val="000C59C0"/>
    <w:rsid w:val="000C5D03"/>
    <w:rsid w:val="000D1904"/>
    <w:rsid w:val="000D7299"/>
    <w:rsid w:val="000E19BC"/>
    <w:rsid w:val="000E2582"/>
    <w:rsid w:val="000E4B79"/>
    <w:rsid w:val="000F56CE"/>
    <w:rsid w:val="000F5C7A"/>
    <w:rsid w:val="000F6826"/>
    <w:rsid w:val="00101AF2"/>
    <w:rsid w:val="001052B4"/>
    <w:rsid w:val="001058C8"/>
    <w:rsid w:val="001059CF"/>
    <w:rsid w:val="001079A7"/>
    <w:rsid w:val="00110264"/>
    <w:rsid w:val="00120377"/>
    <w:rsid w:val="00121344"/>
    <w:rsid w:val="001231BB"/>
    <w:rsid w:val="001231CF"/>
    <w:rsid w:val="001257DC"/>
    <w:rsid w:val="0012657A"/>
    <w:rsid w:val="001266F3"/>
    <w:rsid w:val="00126881"/>
    <w:rsid w:val="0012688B"/>
    <w:rsid w:val="001304ED"/>
    <w:rsid w:val="00134928"/>
    <w:rsid w:val="00136B33"/>
    <w:rsid w:val="00140921"/>
    <w:rsid w:val="00140EBE"/>
    <w:rsid w:val="00141B3F"/>
    <w:rsid w:val="001422FC"/>
    <w:rsid w:val="00142527"/>
    <w:rsid w:val="00143EF2"/>
    <w:rsid w:val="00144B33"/>
    <w:rsid w:val="001452B4"/>
    <w:rsid w:val="00145BCE"/>
    <w:rsid w:val="00146EB5"/>
    <w:rsid w:val="0014731D"/>
    <w:rsid w:val="001509C6"/>
    <w:rsid w:val="00152FA1"/>
    <w:rsid w:val="00160CD6"/>
    <w:rsid w:val="00161843"/>
    <w:rsid w:val="0016468B"/>
    <w:rsid w:val="00166316"/>
    <w:rsid w:val="001667C9"/>
    <w:rsid w:val="0017106D"/>
    <w:rsid w:val="00172A92"/>
    <w:rsid w:val="00173D73"/>
    <w:rsid w:val="001753FD"/>
    <w:rsid w:val="001756BF"/>
    <w:rsid w:val="00176197"/>
    <w:rsid w:val="00184A31"/>
    <w:rsid w:val="0018532E"/>
    <w:rsid w:val="00185920"/>
    <w:rsid w:val="00192D33"/>
    <w:rsid w:val="001940FE"/>
    <w:rsid w:val="001952AB"/>
    <w:rsid w:val="001A331E"/>
    <w:rsid w:val="001A3BC6"/>
    <w:rsid w:val="001A440D"/>
    <w:rsid w:val="001A4492"/>
    <w:rsid w:val="001A4891"/>
    <w:rsid w:val="001A541F"/>
    <w:rsid w:val="001A5B60"/>
    <w:rsid w:val="001A5FF3"/>
    <w:rsid w:val="001B06BE"/>
    <w:rsid w:val="001B1695"/>
    <w:rsid w:val="001B16F0"/>
    <w:rsid w:val="001C22FC"/>
    <w:rsid w:val="001C2890"/>
    <w:rsid w:val="001C3915"/>
    <w:rsid w:val="001C4663"/>
    <w:rsid w:val="001C4AB4"/>
    <w:rsid w:val="001C5AC9"/>
    <w:rsid w:val="001C77F3"/>
    <w:rsid w:val="001C7D36"/>
    <w:rsid w:val="001D0A10"/>
    <w:rsid w:val="001D0B10"/>
    <w:rsid w:val="001D37D6"/>
    <w:rsid w:val="001D66D0"/>
    <w:rsid w:val="001E7F44"/>
    <w:rsid w:val="001F0147"/>
    <w:rsid w:val="001F1A40"/>
    <w:rsid w:val="001F2209"/>
    <w:rsid w:val="001F247B"/>
    <w:rsid w:val="001F3A22"/>
    <w:rsid w:val="001F563B"/>
    <w:rsid w:val="001F5AD9"/>
    <w:rsid w:val="001F5E4C"/>
    <w:rsid w:val="001F71F6"/>
    <w:rsid w:val="001F73B8"/>
    <w:rsid w:val="0020141E"/>
    <w:rsid w:val="00201D9D"/>
    <w:rsid w:val="00203381"/>
    <w:rsid w:val="0020452F"/>
    <w:rsid w:val="00216EF2"/>
    <w:rsid w:val="00217D0F"/>
    <w:rsid w:val="00217FC2"/>
    <w:rsid w:val="00220931"/>
    <w:rsid w:val="00221D85"/>
    <w:rsid w:val="00225686"/>
    <w:rsid w:val="002258BA"/>
    <w:rsid w:val="00233AB8"/>
    <w:rsid w:val="00235F2B"/>
    <w:rsid w:val="00242B46"/>
    <w:rsid w:val="002455CB"/>
    <w:rsid w:val="00247DC7"/>
    <w:rsid w:val="00250B54"/>
    <w:rsid w:val="00251A14"/>
    <w:rsid w:val="00253F1A"/>
    <w:rsid w:val="00255C77"/>
    <w:rsid w:val="002565C1"/>
    <w:rsid w:val="00260FC1"/>
    <w:rsid w:val="00265833"/>
    <w:rsid w:val="002662AE"/>
    <w:rsid w:val="00266B30"/>
    <w:rsid w:val="00266F1B"/>
    <w:rsid w:val="00267F89"/>
    <w:rsid w:val="002700F8"/>
    <w:rsid w:val="00272F40"/>
    <w:rsid w:val="0027362F"/>
    <w:rsid w:val="00275B89"/>
    <w:rsid w:val="00277221"/>
    <w:rsid w:val="0027789C"/>
    <w:rsid w:val="00280F52"/>
    <w:rsid w:val="00281855"/>
    <w:rsid w:val="00292A84"/>
    <w:rsid w:val="00293FF7"/>
    <w:rsid w:val="00294A61"/>
    <w:rsid w:val="002953A1"/>
    <w:rsid w:val="00295783"/>
    <w:rsid w:val="002963A2"/>
    <w:rsid w:val="002967E8"/>
    <w:rsid w:val="002A0E20"/>
    <w:rsid w:val="002A0EEA"/>
    <w:rsid w:val="002A10DC"/>
    <w:rsid w:val="002A29CD"/>
    <w:rsid w:val="002B1AB4"/>
    <w:rsid w:val="002B671D"/>
    <w:rsid w:val="002C15D9"/>
    <w:rsid w:val="002C19F1"/>
    <w:rsid w:val="002C49BF"/>
    <w:rsid w:val="002C7224"/>
    <w:rsid w:val="002D3DBA"/>
    <w:rsid w:val="002D548D"/>
    <w:rsid w:val="002E25A2"/>
    <w:rsid w:val="002E51D0"/>
    <w:rsid w:val="002E7709"/>
    <w:rsid w:val="002F30A8"/>
    <w:rsid w:val="002F4473"/>
    <w:rsid w:val="002F642F"/>
    <w:rsid w:val="00300AB2"/>
    <w:rsid w:val="00305053"/>
    <w:rsid w:val="0031452D"/>
    <w:rsid w:val="003157AC"/>
    <w:rsid w:val="00317D9E"/>
    <w:rsid w:val="0032189E"/>
    <w:rsid w:val="003224F4"/>
    <w:rsid w:val="003238B3"/>
    <w:rsid w:val="003258F0"/>
    <w:rsid w:val="003266AB"/>
    <w:rsid w:val="00330C32"/>
    <w:rsid w:val="00332921"/>
    <w:rsid w:val="00332A88"/>
    <w:rsid w:val="00333354"/>
    <w:rsid w:val="003335DA"/>
    <w:rsid w:val="003412A3"/>
    <w:rsid w:val="00342D63"/>
    <w:rsid w:val="003453C2"/>
    <w:rsid w:val="00345D63"/>
    <w:rsid w:val="0034654F"/>
    <w:rsid w:val="00350F5E"/>
    <w:rsid w:val="00352590"/>
    <w:rsid w:val="00362269"/>
    <w:rsid w:val="0036391D"/>
    <w:rsid w:val="00365789"/>
    <w:rsid w:val="00370483"/>
    <w:rsid w:val="003709A3"/>
    <w:rsid w:val="00371529"/>
    <w:rsid w:val="00374D70"/>
    <w:rsid w:val="003750AE"/>
    <w:rsid w:val="00381158"/>
    <w:rsid w:val="00381F09"/>
    <w:rsid w:val="003829FB"/>
    <w:rsid w:val="003842CF"/>
    <w:rsid w:val="00386AFF"/>
    <w:rsid w:val="00392674"/>
    <w:rsid w:val="003937EB"/>
    <w:rsid w:val="003949FD"/>
    <w:rsid w:val="00395617"/>
    <w:rsid w:val="0039605D"/>
    <w:rsid w:val="003A3882"/>
    <w:rsid w:val="003A4A8E"/>
    <w:rsid w:val="003A7366"/>
    <w:rsid w:val="003B0850"/>
    <w:rsid w:val="003B3A24"/>
    <w:rsid w:val="003B4A2F"/>
    <w:rsid w:val="003B5D53"/>
    <w:rsid w:val="003B633F"/>
    <w:rsid w:val="003C035F"/>
    <w:rsid w:val="003C111E"/>
    <w:rsid w:val="003C1717"/>
    <w:rsid w:val="003C1953"/>
    <w:rsid w:val="003D3C6A"/>
    <w:rsid w:val="003D5E4D"/>
    <w:rsid w:val="003D6017"/>
    <w:rsid w:val="003E1B5C"/>
    <w:rsid w:val="003E25B7"/>
    <w:rsid w:val="003E4027"/>
    <w:rsid w:val="003E770F"/>
    <w:rsid w:val="003F261E"/>
    <w:rsid w:val="003F3975"/>
    <w:rsid w:val="003F3BF8"/>
    <w:rsid w:val="003F43AA"/>
    <w:rsid w:val="003F4AD8"/>
    <w:rsid w:val="003F4FD1"/>
    <w:rsid w:val="003F641F"/>
    <w:rsid w:val="004018A0"/>
    <w:rsid w:val="00401C1A"/>
    <w:rsid w:val="00401D0A"/>
    <w:rsid w:val="00402ED0"/>
    <w:rsid w:val="004032BD"/>
    <w:rsid w:val="0040506D"/>
    <w:rsid w:val="004053BA"/>
    <w:rsid w:val="00405FF4"/>
    <w:rsid w:val="00410ACA"/>
    <w:rsid w:val="0041149E"/>
    <w:rsid w:val="004119A9"/>
    <w:rsid w:val="00411E49"/>
    <w:rsid w:val="004145A9"/>
    <w:rsid w:val="00415E6A"/>
    <w:rsid w:val="00415FC2"/>
    <w:rsid w:val="00416AFD"/>
    <w:rsid w:val="00417403"/>
    <w:rsid w:val="004178AE"/>
    <w:rsid w:val="00420BAA"/>
    <w:rsid w:val="00422D0E"/>
    <w:rsid w:val="00423ABF"/>
    <w:rsid w:val="00424456"/>
    <w:rsid w:val="00426858"/>
    <w:rsid w:val="00426DDA"/>
    <w:rsid w:val="004273A7"/>
    <w:rsid w:val="00431732"/>
    <w:rsid w:val="004362F3"/>
    <w:rsid w:val="00436A60"/>
    <w:rsid w:val="00437EB4"/>
    <w:rsid w:val="004405A1"/>
    <w:rsid w:val="00440C29"/>
    <w:rsid w:val="00442C20"/>
    <w:rsid w:val="00443E39"/>
    <w:rsid w:val="00445A05"/>
    <w:rsid w:val="00446095"/>
    <w:rsid w:val="004464F3"/>
    <w:rsid w:val="004473C6"/>
    <w:rsid w:val="00450B81"/>
    <w:rsid w:val="00456607"/>
    <w:rsid w:val="0045747F"/>
    <w:rsid w:val="00460878"/>
    <w:rsid w:val="00463642"/>
    <w:rsid w:val="00464D2A"/>
    <w:rsid w:val="00467BDB"/>
    <w:rsid w:val="00467EA2"/>
    <w:rsid w:val="004750A5"/>
    <w:rsid w:val="00475832"/>
    <w:rsid w:val="004805DB"/>
    <w:rsid w:val="0048510C"/>
    <w:rsid w:val="00490E52"/>
    <w:rsid w:val="004926A7"/>
    <w:rsid w:val="00494C4F"/>
    <w:rsid w:val="00496A83"/>
    <w:rsid w:val="004A2EC9"/>
    <w:rsid w:val="004A5070"/>
    <w:rsid w:val="004A5E43"/>
    <w:rsid w:val="004A6655"/>
    <w:rsid w:val="004A6BDD"/>
    <w:rsid w:val="004A6DAE"/>
    <w:rsid w:val="004B03B9"/>
    <w:rsid w:val="004B1F0F"/>
    <w:rsid w:val="004B3CF9"/>
    <w:rsid w:val="004B674A"/>
    <w:rsid w:val="004B73C7"/>
    <w:rsid w:val="004C2F30"/>
    <w:rsid w:val="004C58CE"/>
    <w:rsid w:val="004C61E7"/>
    <w:rsid w:val="004C76AD"/>
    <w:rsid w:val="004D0B68"/>
    <w:rsid w:val="004D43F3"/>
    <w:rsid w:val="004D4F5E"/>
    <w:rsid w:val="004D662B"/>
    <w:rsid w:val="004D7760"/>
    <w:rsid w:val="004E0DA4"/>
    <w:rsid w:val="004E0FF0"/>
    <w:rsid w:val="004E10FF"/>
    <w:rsid w:val="004E1190"/>
    <w:rsid w:val="004E4184"/>
    <w:rsid w:val="004E4816"/>
    <w:rsid w:val="004E632A"/>
    <w:rsid w:val="004E6D44"/>
    <w:rsid w:val="004E6D79"/>
    <w:rsid w:val="004F0369"/>
    <w:rsid w:val="004F0A49"/>
    <w:rsid w:val="004F1A58"/>
    <w:rsid w:val="004F218D"/>
    <w:rsid w:val="004F2C77"/>
    <w:rsid w:val="004F3679"/>
    <w:rsid w:val="004F600C"/>
    <w:rsid w:val="004F6DF6"/>
    <w:rsid w:val="004F6FC4"/>
    <w:rsid w:val="00500158"/>
    <w:rsid w:val="00500329"/>
    <w:rsid w:val="00501FB8"/>
    <w:rsid w:val="00502FA5"/>
    <w:rsid w:val="005050F6"/>
    <w:rsid w:val="0050522B"/>
    <w:rsid w:val="00507090"/>
    <w:rsid w:val="00507367"/>
    <w:rsid w:val="00512373"/>
    <w:rsid w:val="00514191"/>
    <w:rsid w:val="00515215"/>
    <w:rsid w:val="0051619E"/>
    <w:rsid w:val="00521AA0"/>
    <w:rsid w:val="00524363"/>
    <w:rsid w:val="00530532"/>
    <w:rsid w:val="00532B90"/>
    <w:rsid w:val="0053306F"/>
    <w:rsid w:val="00535FDC"/>
    <w:rsid w:val="0054324E"/>
    <w:rsid w:val="00550960"/>
    <w:rsid w:val="00551C1F"/>
    <w:rsid w:val="0055260A"/>
    <w:rsid w:val="005538C8"/>
    <w:rsid w:val="005561DD"/>
    <w:rsid w:val="00556293"/>
    <w:rsid w:val="00565AB1"/>
    <w:rsid w:val="005705EA"/>
    <w:rsid w:val="005737B2"/>
    <w:rsid w:val="00574E11"/>
    <w:rsid w:val="00576C94"/>
    <w:rsid w:val="00576E77"/>
    <w:rsid w:val="005832FE"/>
    <w:rsid w:val="00587E52"/>
    <w:rsid w:val="00593791"/>
    <w:rsid w:val="00593D2F"/>
    <w:rsid w:val="005940BD"/>
    <w:rsid w:val="00594B9E"/>
    <w:rsid w:val="005954AE"/>
    <w:rsid w:val="00597F21"/>
    <w:rsid w:val="005A0AEE"/>
    <w:rsid w:val="005A19EF"/>
    <w:rsid w:val="005A36F3"/>
    <w:rsid w:val="005A5497"/>
    <w:rsid w:val="005A5C9B"/>
    <w:rsid w:val="005A6BA6"/>
    <w:rsid w:val="005A757E"/>
    <w:rsid w:val="005B1568"/>
    <w:rsid w:val="005C1CFB"/>
    <w:rsid w:val="005C33E1"/>
    <w:rsid w:val="005C3EA2"/>
    <w:rsid w:val="005C4C58"/>
    <w:rsid w:val="005C7DDF"/>
    <w:rsid w:val="005D0D2A"/>
    <w:rsid w:val="005D22E2"/>
    <w:rsid w:val="005D25C7"/>
    <w:rsid w:val="005D2698"/>
    <w:rsid w:val="005D3D8A"/>
    <w:rsid w:val="005D44EA"/>
    <w:rsid w:val="005E1963"/>
    <w:rsid w:val="005E1E57"/>
    <w:rsid w:val="005E291F"/>
    <w:rsid w:val="005E6282"/>
    <w:rsid w:val="005E6B3F"/>
    <w:rsid w:val="005F06EC"/>
    <w:rsid w:val="005F1501"/>
    <w:rsid w:val="005F1CB8"/>
    <w:rsid w:val="005F23C0"/>
    <w:rsid w:val="005F3100"/>
    <w:rsid w:val="005F43D1"/>
    <w:rsid w:val="005F5F16"/>
    <w:rsid w:val="005F60C8"/>
    <w:rsid w:val="006019B6"/>
    <w:rsid w:val="00603981"/>
    <w:rsid w:val="00605965"/>
    <w:rsid w:val="006075E2"/>
    <w:rsid w:val="0061043D"/>
    <w:rsid w:val="006108EE"/>
    <w:rsid w:val="00614F41"/>
    <w:rsid w:val="006261CA"/>
    <w:rsid w:val="00627465"/>
    <w:rsid w:val="00632375"/>
    <w:rsid w:val="00634B3F"/>
    <w:rsid w:val="00634FFC"/>
    <w:rsid w:val="00637941"/>
    <w:rsid w:val="00640468"/>
    <w:rsid w:val="00641551"/>
    <w:rsid w:val="00641E36"/>
    <w:rsid w:val="00642FE2"/>
    <w:rsid w:val="006441DE"/>
    <w:rsid w:val="006443B4"/>
    <w:rsid w:val="006443ED"/>
    <w:rsid w:val="00644691"/>
    <w:rsid w:val="006448B1"/>
    <w:rsid w:val="006458F7"/>
    <w:rsid w:val="00646F95"/>
    <w:rsid w:val="0065239D"/>
    <w:rsid w:val="00652FD3"/>
    <w:rsid w:val="00660A60"/>
    <w:rsid w:val="00660F3F"/>
    <w:rsid w:val="00670E33"/>
    <w:rsid w:val="0067388D"/>
    <w:rsid w:val="006741C7"/>
    <w:rsid w:val="00674805"/>
    <w:rsid w:val="00674A7B"/>
    <w:rsid w:val="00675504"/>
    <w:rsid w:val="0067603F"/>
    <w:rsid w:val="00676FA5"/>
    <w:rsid w:val="00686941"/>
    <w:rsid w:val="00690769"/>
    <w:rsid w:val="00690CC7"/>
    <w:rsid w:val="006934F2"/>
    <w:rsid w:val="00694B8C"/>
    <w:rsid w:val="00695CB7"/>
    <w:rsid w:val="006971F2"/>
    <w:rsid w:val="006A07EA"/>
    <w:rsid w:val="006A4EC2"/>
    <w:rsid w:val="006A55E6"/>
    <w:rsid w:val="006A6610"/>
    <w:rsid w:val="006A66E9"/>
    <w:rsid w:val="006A75F3"/>
    <w:rsid w:val="006B2258"/>
    <w:rsid w:val="006B3D89"/>
    <w:rsid w:val="006C006F"/>
    <w:rsid w:val="006C1A42"/>
    <w:rsid w:val="006C362D"/>
    <w:rsid w:val="006D01CD"/>
    <w:rsid w:val="006E0C2C"/>
    <w:rsid w:val="006E0DE7"/>
    <w:rsid w:val="006E14CB"/>
    <w:rsid w:val="006E16EC"/>
    <w:rsid w:val="006E183E"/>
    <w:rsid w:val="006E1A36"/>
    <w:rsid w:val="006E3F38"/>
    <w:rsid w:val="006E42E1"/>
    <w:rsid w:val="006F02A9"/>
    <w:rsid w:val="006F2407"/>
    <w:rsid w:val="006F4BDE"/>
    <w:rsid w:val="006F4DD2"/>
    <w:rsid w:val="006F4DF7"/>
    <w:rsid w:val="006F52AD"/>
    <w:rsid w:val="006F5D70"/>
    <w:rsid w:val="006F7458"/>
    <w:rsid w:val="00700D61"/>
    <w:rsid w:val="00700F56"/>
    <w:rsid w:val="0070106E"/>
    <w:rsid w:val="00701330"/>
    <w:rsid w:val="007062C9"/>
    <w:rsid w:val="00706BB2"/>
    <w:rsid w:val="00710101"/>
    <w:rsid w:val="00715C94"/>
    <w:rsid w:val="00715CAA"/>
    <w:rsid w:val="00721538"/>
    <w:rsid w:val="00722FE8"/>
    <w:rsid w:val="00725D9F"/>
    <w:rsid w:val="00725E0D"/>
    <w:rsid w:val="007306F4"/>
    <w:rsid w:val="00730D96"/>
    <w:rsid w:val="0073281A"/>
    <w:rsid w:val="00740750"/>
    <w:rsid w:val="00740D8D"/>
    <w:rsid w:val="00742799"/>
    <w:rsid w:val="00742A07"/>
    <w:rsid w:val="007513B1"/>
    <w:rsid w:val="007518DD"/>
    <w:rsid w:val="00753A88"/>
    <w:rsid w:val="00754AE7"/>
    <w:rsid w:val="00755C77"/>
    <w:rsid w:val="007623FC"/>
    <w:rsid w:val="00763E14"/>
    <w:rsid w:val="007676CD"/>
    <w:rsid w:val="007710ED"/>
    <w:rsid w:val="00773E93"/>
    <w:rsid w:val="007754FC"/>
    <w:rsid w:val="00776AA0"/>
    <w:rsid w:val="00777240"/>
    <w:rsid w:val="00780055"/>
    <w:rsid w:val="007804E0"/>
    <w:rsid w:val="007806A9"/>
    <w:rsid w:val="00780D79"/>
    <w:rsid w:val="0078154A"/>
    <w:rsid w:val="00781727"/>
    <w:rsid w:val="0078479E"/>
    <w:rsid w:val="00785650"/>
    <w:rsid w:val="00785AA8"/>
    <w:rsid w:val="0078664B"/>
    <w:rsid w:val="00792090"/>
    <w:rsid w:val="0079277A"/>
    <w:rsid w:val="00794C57"/>
    <w:rsid w:val="007958D3"/>
    <w:rsid w:val="00796D8D"/>
    <w:rsid w:val="007A0836"/>
    <w:rsid w:val="007A23A8"/>
    <w:rsid w:val="007A3873"/>
    <w:rsid w:val="007A49C5"/>
    <w:rsid w:val="007A520E"/>
    <w:rsid w:val="007A7EF6"/>
    <w:rsid w:val="007B1CCA"/>
    <w:rsid w:val="007B1F73"/>
    <w:rsid w:val="007B201C"/>
    <w:rsid w:val="007B2536"/>
    <w:rsid w:val="007B32C8"/>
    <w:rsid w:val="007B35C4"/>
    <w:rsid w:val="007B3DB2"/>
    <w:rsid w:val="007B4328"/>
    <w:rsid w:val="007B44FD"/>
    <w:rsid w:val="007B5945"/>
    <w:rsid w:val="007B6DF1"/>
    <w:rsid w:val="007C107D"/>
    <w:rsid w:val="007C1F91"/>
    <w:rsid w:val="007C4059"/>
    <w:rsid w:val="007D2464"/>
    <w:rsid w:val="007D3B0A"/>
    <w:rsid w:val="007D6508"/>
    <w:rsid w:val="007D65B2"/>
    <w:rsid w:val="007D661A"/>
    <w:rsid w:val="007D7A0D"/>
    <w:rsid w:val="007E02C5"/>
    <w:rsid w:val="007E05B7"/>
    <w:rsid w:val="007E3729"/>
    <w:rsid w:val="007E4597"/>
    <w:rsid w:val="007E4638"/>
    <w:rsid w:val="007E6F3B"/>
    <w:rsid w:val="007E704B"/>
    <w:rsid w:val="007E7458"/>
    <w:rsid w:val="007F123C"/>
    <w:rsid w:val="007F3250"/>
    <w:rsid w:val="007F66F9"/>
    <w:rsid w:val="007F7664"/>
    <w:rsid w:val="007F7F51"/>
    <w:rsid w:val="0080079A"/>
    <w:rsid w:val="00803DBD"/>
    <w:rsid w:val="00803EA2"/>
    <w:rsid w:val="008043C3"/>
    <w:rsid w:val="008059F0"/>
    <w:rsid w:val="00805D86"/>
    <w:rsid w:val="00806EB3"/>
    <w:rsid w:val="00810B00"/>
    <w:rsid w:val="008112CC"/>
    <w:rsid w:val="008144EE"/>
    <w:rsid w:val="00822869"/>
    <w:rsid w:val="00823C72"/>
    <w:rsid w:val="0082566A"/>
    <w:rsid w:val="008305DE"/>
    <w:rsid w:val="00831488"/>
    <w:rsid w:val="008333A0"/>
    <w:rsid w:val="00833B08"/>
    <w:rsid w:val="008428D1"/>
    <w:rsid w:val="008433CF"/>
    <w:rsid w:val="00850CD7"/>
    <w:rsid w:val="008512F1"/>
    <w:rsid w:val="00853AF3"/>
    <w:rsid w:val="00854CAD"/>
    <w:rsid w:val="00866DC6"/>
    <w:rsid w:val="00870F93"/>
    <w:rsid w:val="00871807"/>
    <w:rsid w:val="00873565"/>
    <w:rsid w:val="00874263"/>
    <w:rsid w:val="0087656F"/>
    <w:rsid w:val="00877C99"/>
    <w:rsid w:val="008815DB"/>
    <w:rsid w:val="00881F8C"/>
    <w:rsid w:val="00891AD6"/>
    <w:rsid w:val="00892110"/>
    <w:rsid w:val="008921D4"/>
    <w:rsid w:val="0089499E"/>
    <w:rsid w:val="00896223"/>
    <w:rsid w:val="00897329"/>
    <w:rsid w:val="008A2B52"/>
    <w:rsid w:val="008A40F7"/>
    <w:rsid w:val="008A4A6C"/>
    <w:rsid w:val="008A7B31"/>
    <w:rsid w:val="008A7F0F"/>
    <w:rsid w:val="008B1161"/>
    <w:rsid w:val="008B1A4E"/>
    <w:rsid w:val="008B2BC7"/>
    <w:rsid w:val="008B5994"/>
    <w:rsid w:val="008C55DF"/>
    <w:rsid w:val="008C7F7F"/>
    <w:rsid w:val="008D0BD4"/>
    <w:rsid w:val="008D1434"/>
    <w:rsid w:val="008D2298"/>
    <w:rsid w:val="008D40E1"/>
    <w:rsid w:val="008D6431"/>
    <w:rsid w:val="008E5A44"/>
    <w:rsid w:val="008E7222"/>
    <w:rsid w:val="008E7E2F"/>
    <w:rsid w:val="008F0A5F"/>
    <w:rsid w:val="008F1E10"/>
    <w:rsid w:val="008F202F"/>
    <w:rsid w:val="008F2BBC"/>
    <w:rsid w:val="008F398B"/>
    <w:rsid w:val="008F4748"/>
    <w:rsid w:val="008F79B2"/>
    <w:rsid w:val="00901210"/>
    <w:rsid w:val="00905D19"/>
    <w:rsid w:val="00907F9B"/>
    <w:rsid w:val="009117C9"/>
    <w:rsid w:val="009148C8"/>
    <w:rsid w:val="00914E86"/>
    <w:rsid w:val="009155D5"/>
    <w:rsid w:val="00917077"/>
    <w:rsid w:val="0092452D"/>
    <w:rsid w:val="00924F8F"/>
    <w:rsid w:val="009263D0"/>
    <w:rsid w:val="0093150E"/>
    <w:rsid w:val="00932BCC"/>
    <w:rsid w:val="00934B96"/>
    <w:rsid w:val="00934F03"/>
    <w:rsid w:val="009366FD"/>
    <w:rsid w:val="00936A09"/>
    <w:rsid w:val="00941C5D"/>
    <w:rsid w:val="009460A7"/>
    <w:rsid w:val="00950347"/>
    <w:rsid w:val="009509A8"/>
    <w:rsid w:val="00953F0A"/>
    <w:rsid w:val="00954BC8"/>
    <w:rsid w:val="00954C8E"/>
    <w:rsid w:val="009578F9"/>
    <w:rsid w:val="00961343"/>
    <w:rsid w:val="009629C4"/>
    <w:rsid w:val="00962C1B"/>
    <w:rsid w:val="00964B78"/>
    <w:rsid w:val="0096636B"/>
    <w:rsid w:val="00966E38"/>
    <w:rsid w:val="00966F93"/>
    <w:rsid w:val="009809E5"/>
    <w:rsid w:val="00981735"/>
    <w:rsid w:val="00984C74"/>
    <w:rsid w:val="00985258"/>
    <w:rsid w:val="00990609"/>
    <w:rsid w:val="00990AAE"/>
    <w:rsid w:val="00990D5A"/>
    <w:rsid w:val="00991240"/>
    <w:rsid w:val="00991D2B"/>
    <w:rsid w:val="009946F6"/>
    <w:rsid w:val="00997574"/>
    <w:rsid w:val="009A3041"/>
    <w:rsid w:val="009A3896"/>
    <w:rsid w:val="009A3916"/>
    <w:rsid w:val="009A4011"/>
    <w:rsid w:val="009A6C62"/>
    <w:rsid w:val="009B203C"/>
    <w:rsid w:val="009B3392"/>
    <w:rsid w:val="009B3998"/>
    <w:rsid w:val="009B4CA6"/>
    <w:rsid w:val="009C0F3C"/>
    <w:rsid w:val="009C5C69"/>
    <w:rsid w:val="009D1628"/>
    <w:rsid w:val="009D176E"/>
    <w:rsid w:val="009D442A"/>
    <w:rsid w:val="009D5E32"/>
    <w:rsid w:val="009D68FF"/>
    <w:rsid w:val="009D707B"/>
    <w:rsid w:val="009E02DE"/>
    <w:rsid w:val="009E11E2"/>
    <w:rsid w:val="009E6513"/>
    <w:rsid w:val="009E67A5"/>
    <w:rsid w:val="009F0125"/>
    <w:rsid w:val="009F0213"/>
    <w:rsid w:val="009F06E9"/>
    <w:rsid w:val="009F0C2C"/>
    <w:rsid w:val="009F4C79"/>
    <w:rsid w:val="009F6196"/>
    <w:rsid w:val="009F668F"/>
    <w:rsid w:val="009F6D3B"/>
    <w:rsid w:val="009F721F"/>
    <w:rsid w:val="00A03D1F"/>
    <w:rsid w:val="00A064D4"/>
    <w:rsid w:val="00A07830"/>
    <w:rsid w:val="00A104ED"/>
    <w:rsid w:val="00A11840"/>
    <w:rsid w:val="00A223C9"/>
    <w:rsid w:val="00A22D20"/>
    <w:rsid w:val="00A232D3"/>
    <w:rsid w:val="00A25355"/>
    <w:rsid w:val="00A258B1"/>
    <w:rsid w:val="00A27049"/>
    <w:rsid w:val="00A276AF"/>
    <w:rsid w:val="00A277D8"/>
    <w:rsid w:val="00A316A9"/>
    <w:rsid w:val="00A32B0F"/>
    <w:rsid w:val="00A33069"/>
    <w:rsid w:val="00A3320D"/>
    <w:rsid w:val="00A335E9"/>
    <w:rsid w:val="00A3576F"/>
    <w:rsid w:val="00A36ADA"/>
    <w:rsid w:val="00A4037D"/>
    <w:rsid w:val="00A403D2"/>
    <w:rsid w:val="00A4091A"/>
    <w:rsid w:val="00A43F54"/>
    <w:rsid w:val="00A457E3"/>
    <w:rsid w:val="00A461D9"/>
    <w:rsid w:val="00A50CCD"/>
    <w:rsid w:val="00A5276E"/>
    <w:rsid w:val="00A552BD"/>
    <w:rsid w:val="00A60DC9"/>
    <w:rsid w:val="00A64012"/>
    <w:rsid w:val="00A64AB8"/>
    <w:rsid w:val="00A66350"/>
    <w:rsid w:val="00A66B23"/>
    <w:rsid w:val="00A66E39"/>
    <w:rsid w:val="00A71CD1"/>
    <w:rsid w:val="00A76F48"/>
    <w:rsid w:val="00A809F7"/>
    <w:rsid w:val="00A8273B"/>
    <w:rsid w:val="00A83B9B"/>
    <w:rsid w:val="00A84034"/>
    <w:rsid w:val="00A85460"/>
    <w:rsid w:val="00A8702D"/>
    <w:rsid w:val="00A870B6"/>
    <w:rsid w:val="00A87736"/>
    <w:rsid w:val="00A90632"/>
    <w:rsid w:val="00A92C26"/>
    <w:rsid w:val="00A95106"/>
    <w:rsid w:val="00A973B8"/>
    <w:rsid w:val="00A979D1"/>
    <w:rsid w:val="00AA2B75"/>
    <w:rsid w:val="00AA30AF"/>
    <w:rsid w:val="00AA36A0"/>
    <w:rsid w:val="00AA4451"/>
    <w:rsid w:val="00AA5967"/>
    <w:rsid w:val="00AB230A"/>
    <w:rsid w:val="00AB4F35"/>
    <w:rsid w:val="00AB60CC"/>
    <w:rsid w:val="00AC1728"/>
    <w:rsid w:val="00AC223C"/>
    <w:rsid w:val="00AC5626"/>
    <w:rsid w:val="00AD16ED"/>
    <w:rsid w:val="00AD490C"/>
    <w:rsid w:val="00AD4D98"/>
    <w:rsid w:val="00AD55DB"/>
    <w:rsid w:val="00AD6429"/>
    <w:rsid w:val="00AD670C"/>
    <w:rsid w:val="00AD6CC1"/>
    <w:rsid w:val="00AE4D72"/>
    <w:rsid w:val="00AF0954"/>
    <w:rsid w:val="00AF2014"/>
    <w:rsid w:val="00AF2521"/>
    <w:rsid w:val="00AF5BB1"/>
    <w:rsid w:val="00AF6067"/>
    <w:rsid w:val="00AF6B5C"/>
    <w:rsid w:val="00AF6CA2"/>
    <w:rsid w:val="00AF71F6"/>
    <w:rsid w:val="00B00009"/>
    <w:rsid w:val="00B01EBD"/>
    <w:rsid w:val="00B05DB1"/>
    <w:rsid w:val="00B07574"/>
    <w:rsid w:val="00B13C03"/>
    <w:rsid w:val="00B178DD"/>
    <w:rsid w:val="00B2075C"/>
    <w:rsid w:val="00B21B45"/>
    <w:rsid w:val="00B21BF2"/>
    <w:rsid w:val="00B21CBD"/>
    <w:rsid w:val="00B21D76"/>
    <w:rsid w:val="00B21E87"/>
    <w:rsid w:val="00B265A3"/>
    <w:rsid w:val="00B30AC5"/>
    <w:rsid w:val="00B37468"/>
    <w:rsid w:val="00B374A8"/>
    <w:rsid w:val="00B376FE"/>
    <w:rsid w:val="00B37988"/>
    <w:rsid w:val="00B4401D"/>
    <w:rsid w:val="00B44CB7"/>
    <w:rsid w:val="00B513F8"/>
    <w:rsid w:val="00B51424"/>
    <w:rsid w:val="00B5249A"/>
    <w:rsid w:val="00B53D0E"/>
    <w:rsid w:val="00B566E8"/>
    <w:rsid w:val="00B56F4A"/>
    <w:rsid w:val="00B6271D"/>
    <w:rsid w:val="00B63F7E"/>
    <w:rsid w:val="00B645F3"/>
    <w:rsid w:val="00B65347"/>
    <w:rsid w:val="00B661D3"/>
    <w:rsid w:val="00B71820"/>
    <w:rsid w:val="00B77A9B"/>
    <w:rsid w:val="00B77BFE"/>
    <w:rsid w:val="00B82349"/>
    <w:rsid w:val="00B85DFC"/>
    <w:rsid w:val="00B85E50"/>
    <w:rsid w:val="00B86149"/>
    <w:rsid w:val="00B86285"/>
    <w:rsid w:val="00B8660A"/>
    <w:rsid w:val="00B86C27"/>
    <w:rsid w:val="00B87926"/>
    <w:rsid w:val="00B955DE"/>
    <w:rsid w:val="00B95B0E"/>
    <w:rsid w:val="00B95D7F"/>
    <w:rsid w:val="00B96312"/>
    <w:rsid w:val="00B965D4"/>
    <w:rsid w:val="00BA1FCF"/>
    <w:rsid w:val="00BA2A78"/>
    <w:rsid w:val="00BA664A"/>
    <w:rsid w:val="00BB0495"/>
    <w:rsid w:val="00BB76AA"/>
    <w:rsid w:val="00BC1322"/>
    <w:rsid w:val="00BC24F0"/>
    <w:rsid w:val="00BC48C4"/>
    <w:rsid w:val="00BD11F9"/>
    <w:rsid w:val="00BD42EB"/>
    <w:rsid w:val="00BD5EF0"/>
    <w:rsid w:val="00BD6651"/>
    <w:rsid w:val="00BD6DC8"/>
    <w:rsid w:val="00BD6E59"/>
    <w:rsid w:val="00BE0594"/>
    <w:rsid w:val="00BE05A3"/>
    <w:rsid w:val="00BE29DE"/>
    <w:rsid w:val="00BE5041"/>
    <w:rsid w:val="00BF03B8"/>
    <w:rsid w:val="00BF1625"/>
    <w:rsid w:val="00BF2136"/>
    <w:rsid w:val="00BF248E"/>
    <w:rsid w:val="00BF458A"/>
    <w:rsid w:val="00BF4A7E"/>
    <w:rsid w:val="00BF53C1"/>
    <w:rsid w:val="00BF71BE"/>
    <w:rsid w:val="00C17249"/>
    <w:rsid w:val="00C2070E"/>
    <w:rsid w:val="00C21128"/>
    <w:rsid w:val="00C211A5"/>
    <w:rsid w:val="00C21796"/>
    <w:rsid w:val="00C217B1"/>
    <w:rsid w:val="00C23C2A"/>
    <w:rsid w:val="00C23ED3"/>
    <w:rsid w:val="00C26586"/>
    <w:rsid w:val="00C3090F"/>
    <w:rsid w:val="00C30E19"/>
    <w:rsid w:val="00C33EC5"/>
    <w:rsid w:val="00C3416E"/>
    <w:rsid w:val="00C360E4"/>
    <w:rsid w:val="00C3726E"/>
    <w:rsid w:val="00C407F3"/>
    <w:rsid w:val="00C41741"/>
    <w:rsid w:val="00C41A82"/>
    <w:rsid w:val="00C41FDB"/>
    <w:rsid w:val="00C4215E"/>
    <w:rsid w:val="00C440E9"/>
    <w:rsid w:val="00C463F1"/>
    <w:rsid w:val="00C47820"/>
    <w:rsid w:val="00C47B2B"/>
    <w:rsid w:val="00C5102B"/>
    <w:rsid w:val="00C51F00"/>
    <w:rsid w:val="00C64297"/>
    <w:rsid w:val="00C725BA"/>
    <w:rsid w:val="00C72A23"/>
    <w:rsid w:val="00C72B65"/>
    <w:rsid w:val="00C73196"/>
    <w:rsid w:val="00C740B6"/>
    <w:rsid w:val="00C83D26"/>
    <w:rsid w:val="00C860AF"/>
    <w:rsid w:val="00C87FDD"/>
    <w:rsid w:val="00C911EE"/>
    <w:rsid w:val="00C91AC8"/>
    <w:rsid w:val="00C95A1F"/>
    <w:rsid w:val="00C95CD6"/>
    <w:rsid w:val="00CA49F0"/>
    <w:rsid w:val="00CA5382"/>
    <w:rsid w:val="00CA569E"/>
    <w:rsid w:val="00CA5806"/>
    <w:rsid w:val="00CB3683"/>
    <w:rsid w:val="00CB3C02"/>
    <w:rsid w:val="00CB4060"/>
    <w:rsid w:val="00CB72CF"/>
    <w:rsid w:val="00CB7D21"/>
    <w:rsid w:val="00CB7E79"/>
    <w:rsid w:val="00CC166B"/>
    <w:rsid w:val="00CC6083"/>
    <w:rsid w:val="00CD0215"/>
    <w:rsid w:val="00CD38A2"/>
    <w:rsid w:val="00CD5171"/>
    <w:rsid w:val="00CE2F1D"/>
    <w:rsid w:val="00CE5A03"/>
    <w:rsid w:val="00CE79EE"/>
    <w:rsid w:val="00CF0875"/>
    <w:rsid w:val="00CF15EE"/>
    <w:rsid w:val="00CF2227"/>
    <w:rsid w:val="00CF419F"/>
    <w:rsid w:val="00CF7697"/>
    <w:rsid w:val="00CF7FAF"/>
    <w:rsid w:val="00D00C8D"/>
    <w:rsid w:val="00D0265F"/>
    <w:rsid w:val="00D03D21"/>
    <w:rsid w:val="00D049DB"/>
    <w:rsid w:val="00D06950"/>
    <w:rsid w:val="00D071A0"/>
    <w:rsid w:val="00D075BB"/>
    <w:rsid w:val="00D10796"/>
    <w:rsid w:val="00D1114C"/>
    <w:rsid w:val="00D11797"/>
    <w:rsid w:val="00D131CC"/>
    <w:rsid w:val="00D13745"/>
    <w:rsid w:val="00D13E90"/>
    <w:rsid w:val="00D1498C"/>
    <w:rsid w:val="00D14E76"/>
    <w:rsid w:val="00D161D8"/>
    <w:rsid w:val="00D167CB"/>
    <w:rsid w:val="00D16B5B"/>
    <w:rsid w:val="00D21FC3"/>
    <w:rsid w:val="00D227F2"/>
    <w:rsid w:val="00D23A56"/>
    <w:rsid w:val="00D257BE"/>
    <w:rsid w:val="00D2785C"/>
    <w:rsid w:val="00D319A7"/>
    <w:rsid w:val="00D31D0D"/>
    <w:rsid w:val="00D3303C"/>
    <w:rsid w:val="00D34B0E"/>
    <w:rsid w:val="00D3522F"/>
    <w:rsid w:val="00D35306"/>
    <w:rsid w:val="00D36B20"/>
    <w:rsid w:val="00D40469"/>
    <w:rsid w:val="00D449E4"/>
    <w:rsid w:val="00D4693E"/>
    <w:rsid w:val="00D52500"/>
    <w:rsid w:val="00D57CC5"/>
    <w:rsid w:val="00D60720"/>
    <w:rsid w:val="00D638C7"/>
    <w:rsid w:val="00D64097"/>
    <w:rsid w:val="00D65AC6"/>
    <w:rsid w:val="00D679D1"/>
    <w:rsid w:val="00D70238"/>
    <w:rsid w:val="00D708F7"/>
    <w:rsid w:val="00D72EAF"/>
    <w:rsid w:val="00D75022"/>
    <w:rsid w:val="00D812E7"/>
    <w:rsid w:val="00D85338"/>
    <w:rsid w:val="00D85D46"/>
    <w:rsid w:val="00D860B2"/>
    <w:rsid w:val="00D867CC"/>
    <w:rsid w:val="00D86C2F"/>
    <w:rsid w:val="00D87E43"/>
    <w:rsid w:val="00D902CC"/>
    <w:rsid w:val="00D9120A"/>
    <w:rsid w:val="00D93674"/>
    <w:rsid w:val="00D94B1A"/>
    <w:rsid w:val="00D95105"/>
    <w:rsid w:val="00D96495"/>
    <w:rsid w:val="00DA07FC"/>
    <w:rsid w:val="00DA34F9"/>
    <w:rsid w:val="00DA36D9"/>
    <w:rsid w:val="00DA3706"/>
    <w:rsid w:val="00DA51A0"/>
    <w:rsid w:val="00DA53D5"/>
    <w:rsid w:val="00DA5A56"/>
    <w:rsid w:val="00DA61D4"/>
    <w:rsid w:val="00DA71C4"/>
    <w:rsid w:val="00DB2609"/>
    <w:rsid w:val="00DC10D4"/>
    <w:rsid w:val="00DC29EE"/>
    <w:rsid w:val="00DC2A3B"/>
    <w:rsid w:val="00DC2D27"/>
    <w:rsid w:val="00DC41F3"/>
    <w:rsid w:val="00DC4EEA"/>
    <w:rsid w:val="00DC5689"/>
    <w:rsid w:val="00DC7CF9"/>
    <w:rsid w:val="00DD1DF3"/>
    <w:rsid w:val="00DD3276"/>
    <w:rsid w:val="00DD5706"/>
    <w:rsid w:val="00DD6DB0"/>
    <w:rsid w:val="00DD7261"/>
    <w:rsid w:val="00DE1E8F"/>
    <w:rsid w:val="00DE2604"/>
    <w:rsid w:val="00DE4C72"/>
    <w:rsid w:val="00DE6FF2"/>
    <w:rsid w:val="00DF01A2"/>
    <w:rsid w:val="00DF053C"/>
    <w:rsid w:val="00DF10A9"/>
    <w:rsid w:val="00DF1D83"/>
    <w:rsid w:val="00DF2139"/>
    <w:rsid w:val="00DF275E"/>
    <w:rsid w:val="00E02780"/>
    <w:rsid w:val="00E02C2F"/>
    <w:rsid w:val="00E040DC"/>
    <w:rsid w:val="00E06349"/>
    <w:rsid w:val="00E10ED9"/>
    <w:rsid w:val="00E12933"/>
    <w:rsid w:val="00E1575F"/>
    <w:rsid w:val="00E161E2"/>
    <w:rsid w:val="00E22671"/>
    <w:rsid w:val="00E22872"/>
    <w:rsid w:val="00E2300B"/>
    <w:rsid w:val="00E25307"/>
    <w:rsid w:val="00E25B61"/>
    <w:rsid w:val="00E264E5"/>
    <w:rsid w:val="00E26732"/>
    <w:rsid w:val="00E26BCC"/>
    <w:rsid w:val="00E30EE9"/>
    <w:rsid w:val="00E32366"/>
    <w:rsid w:val="00E33B1F"/>
    <w:rsid w:val="00E35937"/>
    <w:rsid w:val="00E41BC3"/>
    <w:rsid w:val="00E464B2"/>
    <w:rsid w:val="00E46A17"/>
    <w:rsid w:val="00E47F88"/>
    <w:rsid w:val="00E51D5B"/>
    <w:rsid w:val="00E53EAD"/>
    <w:rsid w:val="00E56A3E"/>
    <w:rsid w:val="00E61AE8"/>
    <w:rsid w:val="00E61F3B"/>
    <w:rsid w:val="00E658FD"/>
    <w:rsid w:val="00E73875"/>
    <w:rsid w:val="00E75173"/>
    <w:rsid w:val="00E752CA"/>
    <w:rsid w:val="00E75E20"/>
    <w:rsid w:val="00E80E91"/>
    <w:rsid w:val="00E82E3D"/>
    <w:rsid w:val="00E85909"/>
    <w:rsid w:val="00E872E5"/>
    <w:rsid w:val="00E93AB1"/>
    <w:rsid w:val="00E97B1D"/>
    <w:rsid w:val="00EA6EB5"/>
    <w:rsid w:val="00EA7662"/>
    <w:rsid w:val="00EB1456"/>
    <w:rsid w:val="00EB3A04"/>
    <w:rsid w:val="00EB5996"/>
    <w:rsid w:val="00EB661D"/>
    <w:rsid w:val="00EC1576"/>
    <w:rsid w:val="00EC2035"/>
    <w:rsid w:val="00EC2C2D"/>
    <w:rsid w:val="00EC41F1"/>
    <w:rsid w:val="00EC5576"/>
    <w:rsid w:val="00ED0B78"/>
    <w:rsid w:val="00ED1E63"/>
    <w:rsid w:val="00ED470C"/>
    <w:rsid w:val="00ED5110"/>
    <w:rsid w:val="00ED56CD"/>
    <w:rsid w:val="00ED67C0"/>
    <w:rsid w:val="00ED7386"/>
    <w:rsid w:val="00EE0FD3"/>
    <w:rsid w:val="00EE19B8"/>
    <w:rsid w:val="00EE23A5"/>
    <w:rsid w:val="00EF28A3"/>
    <w:rsid w:val="00EF2905"/>
    <w:rsid w:val="00EF2C4F"/>
    <w:rsid w:val="00EF4763"/>
    <w:rsid w:val="00EF4E8C"/>
    <w:rsid w:val="00EF5D1E"/>
    <w:rsid w:val="00EF6FD5"/>
    <w:rsid w:val="00EF7EF6"/>
    <w:rsid w:val="00F00389"/>
    <w:rsid w:val="00F009B0"/>
    <w:rsid w:val="00F01714"/>
    <w:rsid w:val="00F0272C"/>
    <w:rsid w:val="00F045BD"/>
    <w:rsid w:val="00F04731"/>
    <w:rsid w:val="00F05CDA"/>
    <w:rsid w:val="00F07365"/>
    <w:rsid w:val="00F07F0A"/>
    <w:rsid w:val="00F1016B"/>
    <w:rsid w:val="00F13DE9"/>
    <w:rsid w:val="00F13F28"/>
    <w:rsid w:val="00F14227"/>
    <w:rsid w:val="00F154CB"/>
    <w:rsid w:val="00F15577"/>
    <w:rsid w:val="00F174C7"/>
    <w:rsid w:val="00F26D09"/>
    <w:rsid w:val="00F305A3"/>
    <w:rsid w:val="00F30DAF"/>
    <w:rsid w:val="00F3344A"/>
    <w:rsid w:val="00F3363D"/>
    <w:rsid w:val="00F3410F"/>
    <w:rsid w:val="00F34CDB"/>
    <w:rsid w:val="00F36D49"/>
    <w:rsid w:val="00F37D7A"/>
    <w:rsid w:val="00F400D3"/>
    <w:rsid w:val="00F41A20"/>
    <w:rsid w:val="00F45555"/>
    <w:rsid w:val="00F526CF"/>
    <w:rsid w:val="00F5329A"/>
    <w:rsid w:val="00F53A5A"/>
    <w:rsid w:val="00F56240"/>
    <w:rsid w:val="00F564D9"/>
    <w:rsid w:val="00F63E83"/>
    <w:rsid w:val="00F64036"/>
    <w:rsid w:val="00F668EC"/>
    <w:rsid w:val="00F67AC0"/>
    <w:rsid w:val="00F67F7F"/>
    <w:rsid w:val="00F70AA4"/>
    <w:rsid w:val="00F7125B"/>
    <w:rsid w:val="00F71A4D"/>
    <w:rsid w:val="00F73E55"/>
    <w:rsid w:val="00F742AA"/>
    <w:rsid w:val="00F77683"/>
    <w:rsid w:val="00F80B5B"/>
    <w:rsid w:val="00F82611"/>
    <w:rsid w:val="00F83C57"/>
    <w:rsid w:val="00F87D98"/>
    <w:rsid w:val="00F916DD"/>
    <w:rsid w:val="00F9315C"/>
    <w:rsid w:val="00F93645"/>
    <w:rsid w:val="00F95135"/>
    <w:rsid w:val="00F95A64"/>
    <w:rsid w:val="00F9732C"/>
    <w:rsid w:val="00FA7876"/>
    <w:rsid w:val="00FA7892"/>
    <w:rsid w:val="00FB22B4"/>
    <w:rsid w:val="00FB2AA4"/>
    <w:rsid w:val="00FB4236"/>
    <w:rsid w:val="00FB56D6"/>
    <w:rsid w:val="00FB5BA7"/>
    <w:rsid w:val="00FC08BB"/>
    <w:rsid w:val="00FC1B61"/>
    <w:rsid w:val="00FC59D8"/>
    <w:rsid w:val="00FC7698"/>
    <w:rsid w:val="00FD02D3"/>
    <w:rsid w:val="00FD0926"/>
    <w:rsid w:val="00FD5DAB"/>
    <w:rsid w:val="00FE0B73"/>
    <w:rsid w:val="00FE1F48"/>
    <w:rsid w:val="00FE2DDD"/>
    <w:rsid w:val="00FE38F0"/>
    <w:rsid w:val="00FF08B3"/>
    <w:rsid w:val="00FF34FC"/>
    <w:rsid w:val="00FF5128"/>
    <w:rsid w:val="00FF6B89"/>
    <w:rsid w:val="00FF73E9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F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F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ilar/Library/Group%20Containers/UBF8T346G9.Office/User%20Content.localized/Templates.localized/Read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BEC66DB873E04E9DE6454A5706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5B09-4E56-F948-B66C-A4A66DD637A7}"/>
      </w:docPartPr>
      <w:docPartBody>
        <w:p w:rsidR="00B5631B" w:rsidRDefault="0062294D">
          <w:pPr>
            <w:pStyle w:val="56BEC66DB873E04E9DE6454A5706A9B0"/>
          </w:pPr>
          <w:r>
            <w:t>[Last Name]</w:t>
          </w:r>
        </w:p>
      </w:docPartBody>
    </w:docPart>
    <w:docPart>
      <w:docPartPr>
        <w:name w:val="444CCCAF9BF71D4A9D5716359170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348D8-25EA-B241-8D48-079CF08346C7}"/>
      </w:docPartPr>
      <w:docPartBody>
        <w:p w:rsidR="00B5631B" w:rsidRDefault="0062294D">
          <w:pPr>
            <w:pStyle w:val="444CCCAF9BF71D4A9D5716359170EDD7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D"/>
    <w:rsid w:val="00112B08"/>
    <w:rsid w:val="001A51C2"/>
    <w:rsid w:val="002A1524"/>
    <w:rsid w:val="002D79D6"/>
    <w:rsid w:val="00597EAB"/>
    <w:rsid w:val="0062294D"/>
    <w:rsid w:val="00A151F9"/>
    <w:rsid w:val="00B36EEA"/>
    <w:rsid w:val="00B5631B"/>
    <w:rsid w:val="00B87C94"/>
    <w:rsid w:val="00BF1B72"/>
    <w:rsid w:val="00C0383E"/>
    <w:rsid w:val="00C92C66"/>
    <w:rsid w:val="00E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0B1788350D84C9A6B6A52C7AE1568">
    <w:name w:val="4D20B1788350D84C9A6B6A52C7AE1568"/>
  </w:style>
  <w:style w:type="paragraph" w:customStyle="1" w:styleId="2CC81048181896489EC555D7DF3EEF88">
    <w:name w:val="2CC81048181896489EC555D7DF3EEF8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156523272B8F44D88A6910EBF9FD964">
    <w:name w:val="4156523272B8F44D88A6910EBF9FD964"/>
  </w:style>
  <w:style w:type="paragraph" w:customStyle="1" w:styleId="56BEC66DB873E04E9DE6454A5706A9B0">
    <w:name w:val="56BEC66DB873E04E9DE6454A5706A9B0"/>
  </w:style>
  <w:style w:type="paragraph" w:customStyle="1" w:styleId="444CCCAF9BF71D4A9D5716359170EDD7">
    <w:name w:val="444CCCAF9BF71D4A9D5716359170E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4CE65-F178-1C4A-8DBE-0C74E874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Reading.dotx</Template>
  <TotalTime>323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besimilar@gmail.com</dc:creator>
  <cp:keywords/>
  <dc:description/>
  <cp:lastModifiedBy>David Hu</cp:lastModifiedBy>
  <cp:revision>2344</cp:revision>
  <dcterms:created xsi:type="dcterms:W3CDTF">2017-01-23T01:42:00Z</dcterms:created>
  <dcterms:modified xsi:type="dcterms:W3CDTF">2017-04-28T18:13:00Z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